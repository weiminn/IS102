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1C7F1" w14:textId="287ADED4" w:rsidR="00D077E9" w:rsidRDefault="00945ED4" w:rsidP="00D70D02">
      <w:r>
        <w:rPr>
          <w:noProof/>
        </w:rPr>
        <w:drawing>
          <wp:anchor distT="0" distB="0" distL="114300" distR="114300" simplePos="0" relativeHeight="251657215" behindDoc="1" locked="0" layoutInCell="1" allowOverlap="1" wp14:anchorId="10182624" wp14:editId="624FED57">
            <wp:simplePos x="0" y="0"/>
            <wp:positionH relativeFrom="page">
              <wp:align>left</wp:align>
            </wp:positionH>
            <wp:positionV relativeFrom="paragraph">
              <wp:posOffset>-927735</wp:posOffset>
            </wp:positionV>
            <wp:extent cx="11039238" cy="7362825"/>
            <wp:effectExtent l="0" t="0" r="0" b="0"/>
            <wp:wrapNone/>
            <wp:docPr id="10" name="Picture 10" descr="Image result for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singap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9238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6E43DEB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88F9217" w14:textId="54FA8C8F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A594DF" wp14:editId="2F510E21">
                      <wp:extent cx="3528695" cy="19716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971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59BF7B" w14:textId="4AC43656" w:rsidR="00420B1E" w:rsidRDefault="00420B1E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IS103</w:t>
                                  </w:r>
                                </w:p>
                                <w:p w14:paraId="0D769B70" w14:textId="042CE665" w:rsidR="00420B1E" w:rsidRDefault="00420B1E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Computational Thinking:</w:t>
                                  </w:r>
                                </w:p>
                                <w:p w14:paraId="318ADC19" w14:textId="77777777" w:rsidR="00420B1E" w:rsidRPr="005A6B40" w:rsidRDefault="00420B1E" w:rsidP="00D077E9">
                                  <w:pPr>
                                    <w:pStyle w:val="Title"/>
                                    <w:spacing w:after="0"/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498F7626" w14:textId="756EAA5E" w:rsidR="00420B1E" w:rsidRPr="005A6B40" w:rsidRDefault="00420B1E" w:rsidP="00D077E9">
                                  <w:pPr>
                                    <w:pStyle w:val="Title"/>
                                    <w:spacing w:after="0"/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  <w:r w:rsidRPr="005A6B40"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  <w:t>Project 1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BA594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" filled="f" stroked="f" strokeweight=".5pt">
                      <v:textbox>
                        <w:txbxContent>
                          <w:p w14:paraId="6E59BF7B" w14:textId="4AC43656" w:rsidR="00420B1E" w:rsidRDefault="00420B1E" w:rsidP="00D077E9">
                            <w:pPr>
                              <w:pStyle w:val="Title"/>
                              <w:spacing w:after="0"/>
                            </w:pPr>
                            <w:r>
                              <w:t>IS103</w:t>
                            </w:r>
                          </w:p>
                          <w:p w14:paraId="0D769B70" w14:textId="042CE665" w:rsidR="00420B1E" w:rsidRDefault="00420B1E" w:rsidP="00D077E9">
                            <w:pPr>
                              <w:pStyle w:val="Title"/>
                              <w:spacing w:after="0"/>
                            </w:pPr>
                            <w:r>
                              <w:t>Computational Thinking:</w:t>
                            </w:r>
                          </w:p>
                          <w:p w14:paraId="318ADC19" w14:textId="77777777" w:rsidR="00420B1E" w:rsidRPr="005A6B40" w:rsidRDefault="00420B1E" w:rsidP="00D077E9">
                            <w:pPr>
                              <w:pStyle w:val="Title"/>
                              <w:spacing w:after="0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498F7626" w14:textId="756EAA5E" w:rsidR="00420B1E" w:rsidRPr="005A6B40" w:rsidRDefault="00420B1E" w:rsidP="00D077E9">
                            <w:pPr>
                              <w:pStyle w:val="Title"/>
                              <w:spacing w:after="0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5A6B40">
                              <w:rPr>
                                <w:b/>
                                <w:sz w:val="44"/>
                                <w:szCs w:val="44"/>
                              </w:rPr>
                              <w:t>Project 1 Report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14:paraId="2AEF1F8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2837BD" w14:textId="0910D8A8" w:rsidR="00D077E9" w:rsidRDefault="00945ED4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544D31" wp14:editId="5397D490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EC891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A112417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5A5BEC0E71347FE96A7514CBB40E880"/>
              </w:placeholder>
              <w15:appearance w15:val="hidden"/>
            </w:sdtPr>
            <w:sdtContent>
              <w:p w14:paraId="329A78E2" w14:textId="26830FFE" w:rsidR="00D077E9" w:rsidRDefault="00D077E9" w:rsidP="00D077E9">
                <w:r w:rsidRPr="00D86945">
                  <w:rPr>
                    <w:rStyle w:val="SubtitleChar"/>
                    <w:b/>
                  </w:rPr>
                  <w:fldChar w:fldCharType="begin"/>
                </w:r>
                <w:r w:rsidRPr="00D86945">
                  <w:rPr>
                    <w:rStyle w:val="SubtitleChar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/>
                  </w:rPr>
                  <w:fldChar w:fldCharType="separate"/>
                </w:r>
                <w:r w:rsidR="00C55361">
                  <w:rPr>
                    <w:rStyle w:val="SubtitleChar"/>
                    <w:b/>
                    <w:noProof/>
                  </w:rPr>
                  <w:t>March 5</w:t>
                </w:r>
                <w:r w:rsidRPr="00D86945">
                  <w:rPr>
                    <w:rStyle w:val="SubtitleChar"/>
                    <w:b/>
                  </w:rPr>
                  <w:fldChar w:fldCharType="end"/>
                </w:r>
              </w:p>
            </w:sdtContent>
          </w:sdt>
          <w:p w14:paraId="6B1C37F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B205D2B" wp14:editId="02C28A95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70CAB8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49BCB9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7DEE13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C73922A" w14:textId="76CFFFA3" w:rsidR="00D077E9" w:rsidRDefault="0053216F" w:rsidP="00D077E9">
            <w:sdt>
              <w:sdtPr>
                <w:id w:val="-1740469667"/>
                <w:placeholder>
                  <w:docPart w:val="9C5E9B296FBC413E8393355FB4D9A163"/>
                </w:placeholder>
                <w15:appearance w15:val="hidden"/>
              </w:sdtPr>
              <w:sdtContent>
                <w:r w:rsidR="00945ED4">
                  <w:t>Singapore Management University</w:t>
                </w:r>
              </w:sdtContent>
            </w:sdt>
          </w:p>
          <w:p w14:paraId="18BB2728" w14:textId="60C098CF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DF6A63E400C948F18D6E01067F9784B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945ED4">
                  <w:t>Wei Minn</w:t>
                </w:r>
                <w:r w:rsidR="006B344C">
                  <w:t xml:space="preserve"> (G5)</w:t>
                </w:r>
              </w:sdtContent>
            </w:sdt>
          </w:p>
          <w:p w14:paraId="5ED9F176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2EA27999" w14:textId="02A745B2" w:rsidR="00D077E9" w:rsidRDefault="005A6B40">
      <w:pPr>
        <w:spacing w:after="200"/>
      </w:pPr>
      <w:r>
        <w:rPr>
          <w:noProof/>
        </w:rPr>
        <w:drawing>
          <wp:anchor distT="0" distB="0" distL="114300" distR="114300" simplePos="0" relativeHeight="251661823" behindDoc="1" locked="0" layoutInCell="1" allowOverlap="1" wp14:anchorId="22734F7D" wp14:editId="7C4B29AD">
            <wp:simplePos x="0" y="0"/>
            <wp:positionH relativeFrom="margin">
              <wp:align>right</wp:align>
            </wp:positionH>
            <wp:positionV relativeFrom="paragraph">
              <wp:posOffset>7017303</wp:posOffset>
            </wp:positionV>
            <wp:extent cx="1602988" cy="876300"/>
            <wp:effectExtent l="0" t="0" r="0" b="0"/>
            <wp:wrapNone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88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ED4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2417724" wp14:editId="6A8AD0DA">
                <wp:simplePos x="0" y="0"/>
                <wp:positionH relativeFrom="column">
                  <wp:posOffset>-750571</wp:posOffset>
                </wp:positionH>
                <wp:positionV relativeFrom="page">
                  <wp:posOffset>6667500</wp:posOffset>
                </wp:positionV>
                <wp:extent cx="7781925" cy="3374390"/>
                <wp:effectExtent l="0" t="0" r="9525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33743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CFD19" id="Rectangle 2" o:spid="_x0000_s1026" alt="colored rectangle" style="position:absolute;margin-left:-59.1pt;margin-top:525pt;width:612.75pt;height:265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" fillcolor="#7ad6cf [1942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799" behindDoc="1" locked="0" layoutInCell="1" allowOverlap="1" wp14:anchorId="698F4AC8" wp14:editId="6A7B2777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0DDAD0" id="Rectangle 3" o:spid="_x0000_s1026" alt="white rectangle for text on cover" style="position:absolute;margin-left:-16.15pt;margin-top:70.9pt;width:310.15pt;height:651pt;z-index:-2516556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08B130C9" w14:textId="397C2850" w:rsidR="00C55361" w:rsidRDefault="00C55361" w:rsidP="00800670">
      <w:pPr>
        <w:pStyle w:val="Heading1"/>
      </w:pPr>
      <w:bookmarkStart w:id="0" w:name="_Toc2676190"/>
      <w:r>
        <w:lastRenderedPageBreak/>
        <w:t>Question 1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E226F7" w14:paraId="178FD2B7" w14:textId="77777777" w:rsidTr="00E226F7">
        <w:trPr>
          <w:trHeight w:val="413"/>
        </w:trPr>
        <w:tc>
          <w:tcPr>
            <w:tcW w:w="4963" w:type="dxa"/>
            <w:vMerge w:val="restart"/>
          </w:tcPr>
          <w:p w14:paraId="6A22C5A5" w14:textId="6D47B0A3" w:rsidR="00E226F7" w:rsidRPr="00361053" w:rsidRDefault="00E226F7" w:rsidP="00DD76C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61053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import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random</w:t>
            </w:r>
          </w:p>
          <w:p w14:paraId="0C406634" w14:textId="36786651" w:rsidR="00E226F7" w:rsidRPr="00361053" w:rsidRDefault="00E226F7" w:rsidP="00DD76C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6105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6105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r6_loaded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():</w:t>
            </w:r>
            <w:r w:rsidRPr="00361053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</w:rPr>
              <w:t xml:space="preserve"> </w:t>
            </w:r>
          </w:p>
          <w:p w14:paraId="1D9D9A75" w14:textId="77777777" w:rsidR="00E226F7" w:rsidRPr="00361053" w:rsidRDefault="00E226F7" w:rsidP="0036105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arr </w:t>
            </w:r>
            <w:r w:rsidRPr="0036105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[</w:t>
            </w:r>
            <w:r w:rsidRPr="00361053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61053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61053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61053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61053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61053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61053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61053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4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61053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5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61053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6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]</w:t>
            </w:r>
          </w:p>
          <w:p w14:paraId="423B2B82" w14:textId="77777777" w:rsidR="00E226F7" w:rsidRPr="00361053" w:rsidRDefault="00E226F7" w:rsidP="0036105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randPos </w:t>
            </w:r>
            <w:r w:rsidRPr="0036105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random.</w:t>
            </w:r>
            <w:r w:rsidRPr="0036105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randint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361053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61053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9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14:paraId="2566F38A" w14:textId="43F9FA55" w:rsidR="00E226F7" w:rsidRPr="00800670" w:rsidRDefault="00E226F7" w:rsidP="00DD76C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</w:t>
            </w:r>
            <w:r w:rsidRPr="00361053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return</w:t>
            </w:r>
            <w:r w:rsidRPr="00361053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arr[randPos]</w:t>
            </w:r>
          </w:p>
        </w:tc>
        <w:tc>
          <w:tcPr>
            <w:tcW w:w="4963" w:type="dxa"/>
          </w:tcPr>
          <w:p w14:paraId="7999AD07" w14:textId="68939745" w:rsidR="00E226F7" w:rsidRDefault="00E226F7" w:rsidP="00186673">
            <w:r>
              <w:t xml:space="preserve">Import </w:t>
            </w:r>
            <w:r w:rsidRPr="00186673">
              <w:rPr>
                <w:rFonts w:ascii="Courier New" w:hAnsi="Courier New" w:cs="Courier New"/>
              </w:rPr>
              <w:t>random</w:t>
            </w:r>
            <w:r>
              <w:t xml:space="preserve"> module</w:t>
            </w:r>
          </w:p>
        </w:tc>
      </w:tr>
      <w:tr w:rsidR="00E226F7" w14:paraId="3075C6B8" w14:textId="77777777" w:rsidTr="00186673">
        <w:trPr>
          <w:trHeight w:val="350"/>
        </w:trPr>
        <w:tc>
          <w:tcPr>
            <w:tcW w:w="4963" w:type="dxa"/>
            <w:vMerge/>
          </w:tcPr>
          <w:p w14:paraId="039382FC" w14:textId="77777777" w:rsidR="00E226F7" w:rsidRDefault="00E226F7">
            <w:pPr>
              <w:spacing w:after="200"/>
            </w:pPr>
          </w:p>
        </w:tc>
        <w:tc>
          <w:tcPr>
            <w:tcW w:w="4963" w:type="dxa"/>
          </w:tcPr>
          <w:p w14:paraId="4D14C27B" w14:textId="18E6B35F" w:rsidR="00E226F7" w:rsidRDefault="00E226F7" w:rsidP="00186673">
            <w:r>
              <w:t>Populate the array with the number of 1’s (5 out of 10) proportional to achieve probability of 50%</w:t>
            </w:r>
          </w:p>
        </w:tc>
      </w:tr>
      <w:tr w:rsidR="00E226F7" w14:paraId="1D964393" w14:textId="77777777" w:rsidTr="00616540">
        <w:tc>
          <w:tcPr>
            <w:tcW w:w="4963" w:type="dxa"/>
            <w:vMerge/>
          </w:tcPr>
          <w:p w14:paraId="3155591C" w14:textId="77777777" w:rsidR="00E226F7" w:rsidRDefault="00E226F7">
            <w:pPr>
              <w:spacing w:after="200"/>
            </w:pPr>
          </w:p>
        </w:tc>
        <w:tc>
          <w:tcPr>
            <w:tcW w:w="4963" w:type="dxa"/>
          </w:tcPr>
          <w:p w14:paraId="32485FF7" w14:textId="00C654EC" w:rsidR="00E226F7" w:rsidRDefault="00E226F7" w:rsidP="00186673">
            <w:r>
              <w:t>Generate the random number with the range 0 to 9</w:t>
            </w:r>
          </w:p>
        </w:tc>
      </w:tr>
      <w:tr w:rsidR="00E226F7" w14:paraId="7031E5BC" w14:textId="77777777" w:rsidTr="00616540">
        <w:tc>
          <w:tcPr>
            <w:tcW w:w="4963" w:type="dxa"/>
            <w:vMerge/>
          </w:tcPr>
          <w:p w14:paraId="327C25E8" w14:textId="77777777" w:rsidR="00E226F7" w:rsidRDefault="00E226F7">
            <w:pPr>
              <w:spacing w:after="200"/>
            </w:pPr>
          </w:p>
        </w:tc>
        <w:tc>
          <w:tcPr>
            <w:tcW w:w="4963" w:type="dxa"/>
          </w:tcPr>
          <w:p w14:paraId="5FC6FF02" w14:textId="16F54FD2" w:rsidR="00E226F7" w:rsidRDefault="00E226F7" w:rsidP="00186673">
            <w:r>
              <w:t>Access the array with the generated random number</w:t>
            </w:r>
          </w:p>
        </w:tc>
      </w:tr>
    </w:tbl>
    <w:p w14:paraId="63673F2A" w14:textId="77777777" w:rsidR="00E226F7" w:rsidRDefault="00E226F7" w:rsidP="00E226F7"/>
    <w:p w14:paraId="73675B32" w14:textId="7850C24E" w:rsidR="00E226F7" w:rsidRDefault="002B555F" w:rsidP="00E226F7">
      <w:pPr>
        <w:rPr>
          <w:b/>
        </w:rPr>
      </w:pPr>
      <w:r>
        <w:t>Big-O notation for algorithm</w:t>
      </w:r>
      <w:r w:rsidR="00800670">
        <w:t xml:space="preserve">: </w:t>
      </w:r>
      <w:r w:rsidR="00800670" w:rsidRPr="00DD76CD">
        <w:rPr>
          <w:b/>
        </w:rPr>
        <w:t>O(log n)</w:t>
      </w:r>
      <w:r w:rsidR="00DD76CD" w:rsidRPr="00DD76CD">
        <w:t>.</w:t>
      </w:r>
      <w:r w:rsidR="00DD76CD" w:rsidRPr="00DD76CD">
        <w:rPr>
          <w:b/>
        </w:rPr>
        <w:t xml:space="preserve"> </w:t>
      </w:r>
    </w:p>
    <w:p w14:paraId="6EA89923" w14:textId="155FA624" w:rsidR="00C55361" w:rsidRPr="00DD76CD" w:rsidRDefault="00DD76CD">
      <w:pPr>
        <w:spacing w:after="200"/>
        <w:rPr>
          <w:b/>
        </w:rPr>
      </w:pPr>
      <w:r>
        <w:t>Time complexity of random.randInt(0, x) is</w:t>
      </w:r>
      <w:hyperlink r:id="rId10" w:history="1">
        <w:r w:rsidRPr="00DD76CD">
          <w:rPr>
            <w:rStyle w:val="Hyperlink"/>
          </w:rPr>
          <w:t xml:space="preserve"> O(log n)</w:t>
        </w:r>
      </w:hyperlink>
      <w:r w:rsidR="00E226F7">
        <w:t>, and</w:t>
      </w:r>
      <w:r>
        <w:t xml:space="preserve"> Time complexity of  accessing array index is O(1).</w:t>
      </w:r>
    </w:p>
    <w:p w14:paraId="534312CC" w14:textId="27AA1211" w:rsidR="00FE171F" w:rsidRDefault="00186673" w:rsidP="00800670">
      <w:pPr>
        <w:pStyle w:val="Heading1"/>
      </w:pPr>
      <w:bookmarkStart w:id="1" w:name="_Toc2676191"/>
      <w:r>
        <w:rPr>
          <w:noProof/>
        </w:rPr>
        <w:drawing>
          <wp:anchor distT="0" distB="0" distL="114300" distR="114300" simplePos="0" relativeHeight="251662847" behindDoc="0" locked="0" layoutInCell="1" allowOverlap="1" wp14:anchorId="1F724B43" wp14:editId="08FE2B4C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2228850" cy="14008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8" t="3226" r="2433"/>
                    <a:stretch/>
                  </pic:blipFill>
                  <pic:spPr bwMode="auto">
                    <a:xfrm>
                      <a:off x="0" y="0"/>
                      <a:ext cx="2228850" cy="140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361">
        <w:t>Question 2</w:t>
      </w:r>
      <w:bookmarkEnd w:id="1"/>
      <w:r w:rsidR="00325EB5">
        <w:t>a</w:t>
      </w:r>
    </w:p>
    <w:p w14:paraId="7CBBF84D" w14:textId="75D639B9" w:rsidR="00186673" w:rsidRDefault="002B4863" w:rsidP="00A336DA">
      <w:r>
        <w:t>The</w:t>
      </w:r>
      <w:r w:rsidR="00FE171F">
        <w:t xml:space="preserve"> number of times a cell value can be multipl</w:t>
      </w:r>
      <w:r w:rsidR="00DD76CD">
        <w:t>ied</w:t>
      </w:r>
      <w:r w:rsidR="00186673">
        <w:t xml:space="preserve"> to be added to the total value</w:t>
      </w:r>
      <w:r w:rsidR="00FE171F">
        <w:t xml:space="preserve"> is derived by summing the number of function calls on the cells to the left and above it</w:t>
      </w:r>
      <w:r w:rsidR="00800670">
        <w:t xml:space="preserve"> as shown </w:t>
      </w:r>
      <w:r w:rsidR="00DD76CD">
        <w:t>on the right</w:t>
      </w:r>
      <w:r w:rsidR="00797AAA">
        <w:t xml:space="preserve">. The pattern is akin to </w:t>
      </w:r>
      <w:hyperlink r:id="rId12" w:history="1">
        <w:r w:rsidR="00797AAA" w:rsidRPr="00797AAA">
          <w:rPr>
            <w:rStyle w:val="Hyperlink"/>
          </w:rPr>
          <w:t>Pascal’s triangle</w:t>
        </w:r>
      </w:hyperlink>
      <w:r w:rsidR="00797AAA">
        <w:t xml:space="preserve"> which, similarly, is composed of numbers that are sum of numbers to the top-left and top-right.</w:t>
      </w:r>
    </w:p>
    <w:p w14:paraId="7727733C" w14:textId="2CB53377" w:rsidR="00186673" w:rsidRPr="00186673" w:rsidRDefault="00186673" w:rsidP="005A6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701"/>
      </w:tblGrid>
      <w:tr w:rsidR="00325EB5" w14:paraId="6E3513DD" w14:textId="77777777" w:rsidTr="00186673">
        <w:trPr>
          <w:trHeight w:val="593"/>
        </w:trPr>
        <w:tc>
          <w:tcPr>
            <w:tcW w:w="4225" w:type="dxa"/>
            <w:vMerge w:val="restart"/>
          </w:tcPr>
          <w:p w14:paraId="094DF2B4" w14:textId="531FAA6F" w:rsidR="000D1E46" w:rsidRDefault="00325EB5" w:rsidP="0080067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from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collections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import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deque</w:t>
            </w:r>
          </w:p>
          <w:p w14:paraId="65186A60" w14:textId="01F2411B" w:rsidR="00325EB5" w:rsidRPr="00325EB5" w:rsidRDefault="00325EB5" w:rsidP="0018667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sv_iterative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m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):</w:t>
            </w:r>
          </w:p>
          <w:p w14:paraId="4312B626" w14:textId="100864B0" w:rsidR="007B1C4D" w:rsidRPr="00186673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total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</w:p>
          <w:p w14:paraId="4540654A" w14:textId="2DD5130A" w:rsidR="007B1C4D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q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deque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</w:t>
            </w:r>
          </w:p>
          <w:p w14:paraId="36A6CF78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for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i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(m[</w:t>
            </w:r>
            <w:r w:rsidRPr="00325EB5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])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325EB5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):</w:t>
            </w:r>
          </w:p>
          <w:p w14:paraId="00AE42DF" w14:textId="2CC980C3" w:rsidR="00420B1E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q.</w:t>
            </w:r>
            <w:r w:rsidRPr="00325EB5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append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325EB5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14:paraId="6AE864D6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for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i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(m)):</w:t>
            </w:r>
          </w:p>
          <w:p w14:paraId="6536D34B" w14:textId="4E377CFE" w:rsidR="00420B1E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last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48C2ADB3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for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j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(m[i])):</w:t>
            </w:r>
          </w:p>
          <w:p w14:paraId="6F8E81F8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if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i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or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j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14:paraId="491CEE0C" w14:textId="34C9B872" w:rsid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  total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(m[i][j]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*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14:paraId="39B5CD40" w14:textId="3E29132A" w:rsidR="00420B1E" w:rsidRPr="00325EB5" w:rsidRDefault="00420B1E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6DBB5322" w14:textId="4058DDA1" w:rsidR="00420B1E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else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14:paraId="6F0ABE22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  times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q.</w:t>
            </w:r>
            <w:r w:rsidRPr="00325EB5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popleft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()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last</w:t>
            </w:r>
          </w:p>
          <w:p w14:paraId="0A2CFFB0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  total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(m[i][j]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*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times)</w:t>
            </w:r>
          </w:p>
          <w:p w14:paraId="7B59B49D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  q.</w:t>
            </w:r>
            <w:r w:rsidRPr="00325EB5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append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(times)</w:t>
            </w:r>
          </w:p>
          <w:p w14:paraId="3B72D549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  last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times</w:t>
            </w:r>
          </w:p>
          <w:p w14:paraId="3F6D1AE0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75B389F0" w14:textId="78930543" w:rsidR="00325EB5" w:rsidRPr="00186673" w:rsidRDefault="00325EB5" w:rsidP="0018667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return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total</w:t>
            </w:r>
          </w:p>
        </w:tc>
        <w:tc>
          <w:tcPr>
            <w:tcW w:w="5701" w:type="dxa"/>
          </w:tcPr>
          <w:p w14:paraId="03BFBFFE" w14:textId="3968E529" w:rsidR="00325EB5" w:rsidRDefault="007B1C4D" w:rsidP="00DF027C">
            <w:r>
              <w:t xml:space="preserve">Import </w:t>
            </w:r>
            <w:r w:rsidRPr="007B1C4D">
              <w:rPr>
                <w:rFonts w:ascii="Courier New" w:hAnsi="Courier New" w:cs="Courier New"/>
              </w:rPr>
              <w:t>deque</w:t>
            </w:r>
            <w:r>
              <w:t xml:space="preserve"> that allows us to create a queue object</w:t>
            </w:r>
          </w:p>
        </w:tc>
      </w:tr>
      <w:tr w:rsidR="00325EB5" w14:paraId="1253C0A7" w14:textId="77777777" w:rsidTr="00186673">
        <w:tc>
          <w:tcPr>
            <w:tcW w:w="4225" w:type="dxa"/>
            <w:vMerge/>
          </w:tcPr>
          <w:p w14:paraId="60669DA2" w14:textId="77777777" w:rsidR="00325EB5" w:rsidRDefault="00325EB5" w:rsidP="00DF027C"/>
        </w:tc>
        <w:tc>
          <w:tcPr>
            <w:tcW w:w="5701" w:type="dxa"/>
          </w:tcPr>
          <w:p w14:paraId="5BBA3A19" w14:textId="2B260F22" w:rsidR="00325EB5" w:rsidRDefault="007B1C4D" w:rsidP="00DF027C">
            <w:r>
              <w:t xml:space="preserve">Declare </w:t>
            </w:r>
            <w:r w:rsidRPr="007B1C4D">
              <w:rPr>
                <w:rFonts w:ascii="Courier New" w:hAnsi="Courier New" w:cs="Courier New"/>
              </w:rPr>
              <w:t>total</w:t>
            </w:r>
            <w:r>
              <w:t xml:space="preserve"> variable for storing values from the arrays</w:t>
            </w:r>
          </w:p>
        </w:tc>
      </w:tr>
      <w:tr w:rsidR="00325EB5" w14:paraId="3C4ECD03" w14:textId="77777777" w:rsidTr="00186673">
        <w:trPr>
          <w:trHeight w:val="242"/>
        </w:trPr>
        <w:tc>
          <w:tcPr>
            <w:tcW w:w="4225" w:type="dxa"/>
            <w:vMerge/>
          </w:tcPr>
          <w:p w14:paraId="32128BE7" w14:textId="77777777" w:rsidR="00325EB5" w:rsidRDefault="00325EB5" w:rsidP="00DF027C"/>
        </w:tc>
        <w:tc>
          <w:tcPr>
            <w:tcW w:w="5701" w:type="dxa"/>
          </w:tcPr>
          <w:p w14:paraId="0C8DF077" w14:textId="5F2C3CDB" w:rsidR="00325EB5" w:rsidRPr="007B1C4D" w:rsidRDefault="007B1C4D" w:rsidP="00DF027C">
            <w:pPr>
              <w:rPr>
                <w:rFonts w:ascii="Courier New" w:hAnsi="Courier New" w:cs="Courier New"/>
              </w:rPr>
            </w:pPr>
            <w:r>
              <w:t xml:space="preserve">Declare Queue object, </w:t>
            </w:r>
            <w:r w:rsidRPr="007B1C4D">
              <w:rPr>
                <w:rFonts w:ascii="Courier New" w:hAnsi="Courier New" w:cs="Courier New"/>
              </w:rPr>
              <w:t>q</w:t>
            </w:r>
          </w:p>
        </w:tc>
      </w:tr>
      <w:tr w:rsidR="00800670" w14:paraId="3AFC2616" w14:textId="77777777" w:rsidTr="00186673">
        <w:trPr>
          <w:trHeight w:val="593"/>
        </w:trPr>
        <w:tc>
          <w:tcPr>
            <w:tcW w:w="4225" w:type="dxa"/>
            <w:vMerge/>
          </w:tcPr>
          <w:p w14:paraId="361BC661" w14:textId="77777777" w:rsidR="00800670" w:rsidRDefault="00800670" w:rsidP="00DF027C"/>
        </w:tc>
        <w:tc>
          <w:tcPr>
            <w:tcW w:w="5701" w:type="dxa"/>
          </w:tcPr>
          <w:p w14:paraId="62964C5B" w14:textId="591BC466" w:rsidR="00800670" w:rsidRDefault="00800670" w:rsidP="00DF027C">
            <w:r>
              <w:t xml:space="preserve">Populate </w:t>
            </w:r>
            <w:r w:rsidRPr="007B1C4D">
              <w:rPr>
                <w:rFonts w:ascii="Courier New" w:hAnsi="Courier New" w:cs="Courier New"/>
              </w:rPr>
              <w:t>q</w:t>
            </w:r>
            <w:r>
              <w:t xml:space="preserve"> with 1’s which are supposed to multiply with the elements in the first array.</w:t>
            </w:r>
          </w:p>
        </w:tc>
      </w:tr>
      <w:tr w:rsidR="00186673" w14:paraId="27772F3C" w14:textId="77777777" w:rsidTr="00186673">
        <w:trPr>
          <w:trHeight w:val="800"/>
        </w:trPr>
        <w:tc>
          <w:tcPr>
            <w:tcW w:w="4225" w:type="dxa"/>
            <w:vMerge/>
          </w:tcPr>
          <w:p w14:paraId="3B391500" w14:textId="77777777" w:rsidR="00186673" w:rsidRDefault="00186673" w:rsidP="00DF027C"/>
        </w:tc>
        <w:tc>
          <w:tcPr>
            <w:tcW w:w="5701" w:type="dxa"/>
          </w:tcPr>
          <w:p w14:paraId="17E7821C" w14:textId="74F20CB0" w:rsidR="00186673" w:rsidRDefault="00186673" w:rsidP="00DF027C">
            <w:r>
              <w:t xml:space="preserve">Initialize starting value, 1, in </w:t>
            </w:r>
            <w:r w:rsidRPr="00420B1E">
              <w:rPr>
                <w:rFonts w:ascii="Courier New" w:hAnsi="Courier New" w:cs="Courier New"/>
              </w:rPr>
              <w:t>last</w:t>
            </w:r>
            <w:r>
              <w:t xml:space="preserve"> variable which multiples with the first element for every array and will be incremented across the 2D-array.</w:t>
            </w:r>
          </w:p>
        </w:tc>
      </w:tr>
      <w:tr w:rsidR="00325EB5" w14:paraId="65B1CE30" w14:textId="77777777" w:rsidTr="00186673">
        <w:tc>
          <w:tcPr>
            <w:tcW w:w="4225" w:type="dxa"/>
            <w:vMerge/>
          </w:tcPr>
          <w:p w14:paraId="54CB61C6" w14:textId="77777777" w:rsidR="00325EB5" w:rsidRDefault="00325EB5" w:rsidP="00DF027C"/>
        </w:tc>
        <w:tc>
          <w:tcPr>
            <w:tcW w:w="5701" w:type="dxa"/>
          </w:tcPr>
          <w:p w14:paraId="1972D714" w14:textId="4D7AACAD" w:rsidR="00325EB5" w:rsidRDefault="007B1C4D" w:rsidP="00DF027C">
            <w:r>
              <w:t>Traverse the elements of the current array</w:t>
            </w:r>
          </w:p>
        </w:tc>
      </w:tr>
      <w:tr w:rsidR="00325EB5" w14:paraId="44FF372A" w14:textId="77777777" w:rsidTr="00186673">
        <w:tc>
          <w:tcPr>
            <w:tcW w:w="4225" w:type="dxa"/>
            <w:vMerge/>
          </w:tcPr>
          <w:p w14:paraId="4F9CAF08" w14:textId="77777777" w:rsidR="00325EB5" w:rsidRDefault="00325EB5" w:rsidP="00DF027C"/>
        </w:tc>
        <w:tc>
          <w:tcPr>
            <w:tcW w:w="5701" w:type="dxa"/>
          </w:tcPr>
          <w:p w14:paraId="48F39DF2" w14:textId="6009E450" w:rsidR="00325EB5" w:rsidRDefault="007B1C4D" w:rsidP="00DF027C">
            <w:r>
              <w:t>If the element belongs to the first array or is the first element of its array</w:t>
            </w:r>
            <w:r w:rsidR="00420B1E">
              <w:t xml:space="preserve">, multiply it with 1 and add to the </w:t>
            </w:r>
            <w:r w:rsidR="00420B1E" w:rsidRPr="007B1C4D">
              <w:rPr>
                <w:rFonts w:ascii="Courier New" w:hAnsi="Courier New" w:cs="Courier New"/>
              </w:rPr>
              <w:t>total</w:t>
            </w:r>
          </w:p>
        </w:tc>
      </w:tr>
      <w:tr w:rsidR="00325EB5" w14:paraId="72F0C730" w14:textId="77777777" w:rsidTr="00186673">
        <w:trPr>
          <w:trHeight w:val="2078"/>
        </w:trPr>
        <w:tc>
          <w:tcPr>
            <w:tcW w:w="4225" w:type="dxa"/>
            <w:vMerge/>
          </w:tcPr>
          <w:p w14:paraId="369BB02C" w14:textId="77777777" w:rsidR="00325EB5" w:rsidRDefault="00325EB5" w:rsidP="00DF027C"/>
        </w:tc>
        <w:tc>
          <w:tcPr>
            <w:tcW w:w="5701" w:type="dxa"/>
          </w:tcPr>
          <w:p w14:paraId="0DC252D7" w14:textId="18BEEEC7" w:rsidR="00325EB5" w:rsidRDefault="00420B1E" w:rsidP="00DF027C">
            <w:r>
              <w:t xml:space="preserve">Dequeue </w:t>
            </w:r>
            <w:r w:rsidRPr="007B1C4D">
              <w:rPr>
                <w:rFonts w:ascii="Courier New" w:hAnsi="Courier New" w:cs="Courier New"/>
              </w:rPr>
              <w:t>q</w:t>
            </w:r>
            <w:r>
              <w:t xml:space="preserve"> and sum it with the multiplier value from the last cell, multiple the sum with the value of the current </w:t>
            </w:r>
            <w:proofErr w:type="gramStart"/>
            <w:r>
              <w:t>cell, and</w:t>
            </w:r>
            <w:proofErr w:type="gramEnd"/>
            <w:r>
              <w:t xml:space="preserve"> add it to the total. Store the current multiple value in the </w:t>
            </w:r>
            <w:r w:rsidRPr="00420B1E">
              <w:rPr>
                <w:rFonts w:ascii="Courier New" w:hAnsi="Courier New" w:cs="Courier New"/>
              </w:rPr>
              <w:t>last</w:t>
            </w:r>
            <w:r>
              <w:rPr>
                <w:rFonts w:ascii="Courier New" w:hAnsi="Courier New" w:cs="Courier New"/>
              </w:rPr>
              <w:t xml:space="preserve"> </w:t>
            </w:r>
            <w:r w:rsidRPr="00420B1E">
              <w:t>variable</w:t>
            </w:r>
            <w:r>
              <w:t>, to be used by the next cell</w:t>
            </w:r>
          </w:p>
        </w:tc>
      </w:tr>
    </w:tbl>
    <w:p w14:paraId="429C3105" w14:textId="77777777" w:rsidR="00337CF8" w:rsidRDefault="00337CF8" w:rsidP="00E226F7">
      <w:bookmarkStart w:id="2" w:name="_Toc2676192"/>
    </w:p>
    <w:p w14:paraId="309C3378" w14:textId="40F68F12" w:rsidR="00E226F7" w:rsidRDefault="002B555F" w:rsidP="00E226F7">
      <w:pPr>
        <w:rPr>
          <w:b/>
        </w:rPr>
      </w:pPr>
      <w:r>
        <w:t>Big-O notation for algorithm</w:t>
      </w:r>
      <w:r>
        <w:t>:</w:t>
      </w:r>
      <w:r w:rsidRPr="00186673">
        <w:rPr>
          <w:b/>
        </w:rPr>
        <w:t xml:space="preserve"> </w:t>
      </w:r>
      <w:r w:rsidR="00E226F7" w:rsidRPr="00186673">
        <w:rPr>
          <w:b/>
        </w:rPr>
        <w:t>O(n)</w:t>
      </w:r>
    </w:p>
    <w:p w14:paraId="068ED55E" w14:textId="736F3E89" w:rsidR="00E226F7" w:rsidRDefault="00E226F7" w:rsidP="00E226F7">
      <w:r>
        <w:t>The total number of inner-loops is in linear relation to the total number of elements in the 2D-array.</w:t>
      </w:r>
    </w:p>
    <w:p w14:paraId="35B48B9C" w14:textId="4A7F0926" w:rsidR="00FF3F9F" w:rsidRDefault="00C55361" w:rsidP="00800670">
      <w:pPr>
        <w:pStyle w:val="Heading1"/>
      </w:pPr>
      <w:r>
        <w:t xml:space="preserve">Question </w:t>
      </w:r>
      <w:bookmarkEnd w:id="2"/>
      <w:r w:rsidR="00325EB5">
        <w:t>2b</w:t>
      </w:r>
    </w:p>
    <w:p w14:paraId="458E3D09" w14:textId="6868AC31" w:rsidR="00567477" w:rsidRDefault="00FF3F9F" w:rsidP="00567477">
      <w:pPr>
        <w:tabs>
          <w:tab w:val="left" w:pos="2520"/>
        </w:tabs>
      </w:pPr>
      <w:r>
        <w:t xml:space="preserve">We need to create a global variable in the code, </w:t>
      </w:r>
      <w:r w:rsidRPr="00DC14D7">
        <w:rPr>
          <w:rFonts w:ascii="Courier New" w:hAnsi="Courier New" w:cs="Courier New"/>
        </w:rPr>
        <w:t>_m</w:t>
      </w:r>
      <w:r>
        <w:t xml:space="preserve">, which is accessed by the function </w:t>
      </w:r>
      <w:r>
        <w:rPr>
          <w:rFonts w:ascii="Courier New" w:hAnsi="Courier New" w:cs="Courier New"/>
        </w:rPr>
        <w:t>value(a, b)</w:t>
      </w:r>
      <w:r>
        <w:t xml:space="preserve">. Otherwise, we need to pass in the array, </w:t>
      </w:r>
      <w:r w:rsidRPr="00DC14D7">
        <w:rPr>
          <w:rFonts w:ascii="Courier New" w:hAnsi="Courier New" w:cs="Courier New"/>
        </w:rPr>
        <w:t>m</w:t>
      </w:r>
      <w:r>
        <w:t xml:space="preserve">, as a parameter of </w:t>
      </w:r>
      <w:r>
        <w:rPr>
          <w:rFonts w:ascii="Courier New" w:hAnsi="Courier New" w:cs="Courier New"/>
        </w:rPr>
        <w:t>value</w:t>
      </w:r>
      <w:r>
        <w:t xml:space="preserve"> such that </w:t>
      </w:r>
      <w:r>
        <w:rPr>
          <w:rFonts w:ascii="Courier New" w:hAnsi="Courier New" w:cs="Courier New"/>
        </w:rPr>
        <w:t>value(a, b, m)</w:t>
      </w:r>
      <w:r>
        <w:t xml:space="preserve">and this will cause a copy of </w:t>
      </w:r>
      <w:r w:rsidRPr="00DC14D7">
        <w:rPr>
          <w:rFonts w:ascii="Courier New" w:hAnsi="Courier New" w:cs="Courier New"/>
        </w:rPr>
        <w:t>m</w:t>
      </w:r>
      <w:r>
        <w:t xml:space="preserve"> to be made with every recursive call and negatively affect the performance.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071"/>
      </w:tblGrid>
      <w:tr w:rsidR="00325EB5" w14:paraId="18F19373" w14:textId="77777777" w:rsidTr="005B1EAC">
        <w:tc>
          <w:tcPr>
            <w:tcW w:w="4855" w:type="dxa"/>
            <w:vMerge w:val="restart"/>
          </w:tcPr>
          <w:p w14:paraId="715259C3" w14:textId="313F7DEC" w:rsidR="000D1E46" w:rsidRPr="00174589" w:rsidRDefault="00174589" w:rsidP="0017458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lastRenderedPageBreak/>
              <w:t xml:space="preserve">_m </w:t>
            </w:r>
            <w:r w:rsidRPr="00174589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[]</w:t>
            </w:r>
          </w:p>
          <w:p w14:paraId="60CCDC6E" w14:textId="6BCE8632" w:rsidR="00174589" w:rsidRPr="00174589" w:rsidRDefault="00174589" w:rsidP="0080067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7458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74589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sv_recursive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74589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m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):</w:t>
            </w:r>
          </w:p>
          <w:p w14:paraId="2E3146BF" w14:textId="77777777" w:rsidR="00174589" w:rsidRPr="00174589" w:rsidRDefault="00174589" w:rsidP="0017458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</w:t>
            </w:r>
            <w:r w:rsidRPr="0017458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global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_m</w:t>
            </w:r>
          </w:p>
          <w:p w14:paraId="49A806DA" w14:textId="330E0116" w:rsidR="00FF3F9F" w:rsidRPr="00174589" w:rsidRDefault="00174589" w:rsidP="0017458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_m </w:t>
            </w:r>
            <w:r w:rsidRPr="00174589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m[:]</w:t>
            </w:r>
          </w:p>
          <w:p w14:paraId="6A2F59FC" w14:textId="573E4942" w:rsidR="00174589" w:rsidRDefault="00174589" w:rsidP="0017458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</w:t>
            </w:r>
            <w:r w:rsidRPr="00174589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return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74589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value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7458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17458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14:paraId="0B8D46A4" w14:textId="77777777" w:rsidR="00DD76CD" w:rsidRDefault="00DD76CD" w:rsidP="0017458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3B38F545" w14:textId="5D61E0D1" w:rsidR="00FF3F9F" w:rsidRPr="00174589" w:rsidRDefault="00174589" w:rsidP="0017458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7458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74589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value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174589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a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174589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b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):</w:t>
            </w:r>
            <w:r w:rsidR="00800670"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</w:p>
          <w:p w14:paraId="3E016B5B" w14:textId="77777777" w:rsidR="00174589" w:rsidRPr="00174589" w:rsidRDefault="00174589" w:rsidP="0017458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</w:t>
            </w:r>
            <w:r w:rsidRPr="00174589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if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(a </w:t>
            </w:r>
            <w:r w:rsidRPr="00174589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&gt;=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74589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(_m) </w:t>
            </w:r>
            <w:r w:rsidRPr="0017458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or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b </w:t>
            </w:r>
            <w:r w:rsidRPr="00174589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&gt;=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74589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(_m[</w:t>
            </w:r>
            <w:r w:rsidRPr="0017458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])):</w:t>
            </w:r>
          </w:p>
          <w:p w14:paraId="5780633D" w14:textId="54383DF5" w:rsidR="00174589" w:rsidRDefault="00174589" w:rsidP="0017458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</w:pP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</w:t>
            </w:r>
            <w:r w:rsidRPr="00174589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return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7458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</w:p>
          <w:p w14:paraId="0CADBF77" w14:textId="77777777" w:rsidR="00FF3F9F" w:rsidRPr="00174589" w:rsidRDefault="00FF3F9F" w:rsidP="0017458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736C0B8D" w14:textId="77777777" w:rsidR="00174589" w:rsidRPr="00174589" w:rsidRDefault="00174589" w:rsidP="0017458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</w:t>
            </w:r>
            <w:r w:rsidRPr="00174589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else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14:paraId="5052D1A1" w14:textId="7DAF987B" w:rsidR="00325EB5" w:rsidRPr="00E226F7" w:rsidRDefault="00174589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</w:t>
            </w:r>
            <w:r w:rsidRPr="00174589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return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_m[a][b] </w:t>
            </w:r>
            <w:r w:rsidRPr="00174589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74589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value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(a</w:t>
            </w:r>
            <w:r w:rsidRPr="00174589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17458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b) </w:t>
            </w:r>
            <w:r w:rsidRPr="00174589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174589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value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(a, b</w:t>
            </w:r>
            <w:r w:rsidRPr="00174589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17458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174589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</w:tc>
        <w:tc>
          <w:tcPr>
            <w:tcW w:w="5071" w:type="dxa"/>
          </w:tcPr>
          <w:p w14:paraId="1440E72E" w14:textId="4B8D622D" w:rsidR="00325EB5" w:rsidRDefault="00DC14D7" w:rsidP="0053216F">
            <w:r>
              <w:t xml:space="preserve">Declare array </w:t>
            </w:r>
            <w:r w:rsidRPr="00DC14D7">
              <w:rPr>
                <w:rFonts w:ascii="Courier New" w:hAnsi="Courier New" w:cs="Courier New"/>
              </w:rPr>
              <w:t>_m</w:t>
            </w:r>
            <w:r>
              <w:t xml:space="preserve">  outside of the functions as a global variable</w:t>
            </w:r>
          </w:p>
        </w:tc>
      </w:tr>
      <w:tr w:rsidR="00800670" w14:paraId="2DA2478A" w14:textId="77777777" w:rsidTr="00800670">
        <w:trPr>
          <w:trHeight w:val="548"/>
        </w:trPr>
        <w:tc>
          <w:tcPr>
            <w:tcW w:w="4855" w:type="dxa"/>
            <w:vMerge/>
          </w:tcPr>
          <w:p w14:paraId="06B25E0D" w14:textId="77777777" w:rsidR="00800670" w:rsidRDefault="00800670" w:rsidP="0053216F"/>
        </w:tc>
        <w:tc>
          <w:tcPr>
            <w:tcW w:w="5071" w:type="dxa"/>
          </w:tcPr>
          <w:p w14:paraId="03CEBFD7" w14:textId="2BD04EB7" w:rsidR="00800670" w:rsidRDefault="00800670" w:rsidP="0053216F">
            <w:r>
              <w:t xml:space="preserve">Assign the array passed in the parameter into </w:t>
            </w:r>
            <w:r w:rsidRPr="00DC14D7">
              <w:rPr>
                <w:rFonts w:ascii="Courier New" w:hAnsi="Courier New" w:cs="Courier New"/>
              </w:rPr>
              <w:t>_m</w:t>
            </w:r>
            <w:r>
              <w:t xml:space="preserve">  </w:t>
            </w:r>
          </w:p>
        </w:tc>
      </w:tr>
      <w:tr w:rsidR="00325EB5" w14:paraId="5E503647" w14:textId="77777777" w:rsidTr="00800670">
        <w:trPr>
          <w:trHeight w:val="890"/>
        </w:trPr>
        <w:tc>
          <w:tcPr>
            <w:tcW w:w="4855" w:type="dxa"/>
            <w:vMerge/>
          </w:tcPr>
          <w:p w14:paraId="558554A8" w14:textId="77777777" w:rsidR="00325EB5" w:rsidRDefault="00325EB5" w:rsidP="0053216F"/>
        </w:tc>
        <w:tc>
          <w:tcPr>
            <w:tcW w:w="5071" w:type="dxa"/>
          </w:tcPr>
          <w:p w14:paraId="770D8FBD" w14:textId="1D1F08C3" w:rsidR="00325EB5" w:rsidRDefault="00FF3F9F" w:rsidP="0053216F">
            <w:r>
              <w:t>Return the value from the recursive function calls</w:t>
            </w:r>
          </w:p>
        </w:tc>
      </w:tr>
      <w:tr w:rsidR="00B964AE" w14:paraId="15BF80A2" w14:textId="77777777" w:rsidTr="0068792C">
        <w:trPr>
          <w:trHeight w:val="775"/>
        </w:trPr>
        <w:tc>
          <w:tcPr>
            <w:tcW w:w="4855" w:type="dxa"/>
            <w:vMerge/>
          </w:tcPr>
          <w:p w14:paraId="463F1BEF" w14:textId="77777777" w:rsidR="00B964AE" w:rsidRDefault="00B964AE" w:rsidP="0053216F"/>
        </w:tc>
        <w:tc>
          <w:tcPr>
            <w:tcW w:w="5071" w:type="dxa"/>
          </w:tcPr>
          <w:p w14:paraId="7E1F6701" w14:textId="693D3ED1" w:rsidR="00B964AE" w:rsidRDefault="00B964AE" w:rsidP="0053216F">
            <w:r>
              <w:t>If the index goes out of the bounds of either inner or outer array, return 0 as specified</w:t>
            </w:r>
          </w:p>
        </w:tc>
      </w:tr>
      <w:tr w:rsidR="00325EB5" w14:paraId="7ACA25CF" w14:textId="77777777" w:rsidTr="005B1EAC">
        <w:tc>
          <w:tcPr>
            <w:tcW w:w="4855" w:type="dxa"/>
            <w:vMerge/>
          </w:tcPr>
          <w:p w14:paraId="7C9D4508" w14:textId="77777777" w:rsidR="00325EB5" w:rsidRDefault="00325EB5" w:rsidP="0053216F"/>
        </w:tc>
        <w:tc>
          <w:tcPr>
            <w:tcW w:w="5071" w:type="dxa"/>
          </w:tcPr>
          <w:p w14:paraId="386E4E99" w14:textId="613DA606" w:rsidR="00325EB5" w:rsidRDefault="00FF3F9F" w:rsidP="0053216F">
            <w:r>
              <w:t>Sum up the value of the cell with the values returned by the recursive calls on the cells to the right and below it</w:t>
            </w:r>
          </w:p>
        </w:tc>
      </w:tr>
    </w:tbl>
    <w:p w14:paraId="58EDEACF" w14:textId="54864F52" w:rsidR="00E226F7" w:rsidRDefault="00E226F7" w:rsidP="00E226F7">
      <w:pPr>
        <w:rPr>
          <w:b/>
        </w:rPr>
      </w:pPr>
      <w:r>
        <w:t xml:space="preserve">Big-O </w:t>
      </w:r>
      <w:r w:rsidR="002B555F">
        <w:t>notation for</w:t>
      </w:r>
      <w:r>
        <w:t xml:space="preserve"> algorithm: </w:t>
      </w:r>
      <w:r w:rsidRPr="00186673">
        <w:rPr>
          <w:b/>
        </w:rPr>
        <w:t>O(</w:t>
      </w:r>
      <w:r w:rsidR="00D8143F">
        <w:rPr>
          <w:b/>
        </w:rPr>
        <w:t>2</w:t>
      </w:r>
      <w:r w:rsidR="002B555F">
        <w:rPr>
          <w:b/>
          <w:vertAlign w:val="superscript"/>
        </w:rPr>
        <w:t>n</w:t>
      </w:r>
      <w:r w:rsidR="00120409">
        <w:rPr>
          <w:b/>
        </w:rPr>
        <w:t>/n</w:t>
      </w:r>
      <w:r w:rsidR="00120409" w:rsidRPr="00120409">
        <w:rPr>
          <w:b/>
          <w:vertAlign w:val="superscript"/>
        </w:rPr>
        <w:t>2</w:t>
      </w:r>
      <w:r w:rsidR="00120409">
        <w:rPr>
          <w:b/>
        </w:rPr>
        <w:t xml:space="preserve">) </w:t>
      </w:r>
    </w:p>
    <w:p w14:paraId="3A55DDF8" w14:textId="09836524" w:rsidR="00E226F7" w:rsidRDefault="00057E6B" w:rsidP="00E226F7">
      <w:r>
        <w:t>The number of operation</w:t>
      </w:r>
      <w:r w:rsidR="00120409">
        <w:t>s</w:t>
      </w:r>
      <w:r>
        <w:t xml:space="preserve"> increases exponentially</w:t>
      </w:r>
      <w:r w:rsidR="002B555F">
        <w:t xml:space="preserve"> with an increase in n</w:t>
      </w:r>
      <w:r w:rsidR="00120409">
        <w:t xml:space="preserve"> referring the to the rate of increase for every row in Pascal’s triangle to which the pattern corresponds greatly</w:t>
      </w:r>
      <w:r w:rsidR="002B555F">
        <w:t>.</w:t>
      </w:r>
    </w:p>
    <w:p w14:paraId="6E35FAE1" w14:textId="4E230A7A" w:rsidR="00325EB5" w:rsidRDefault="00325EB5" w:rsidP="00E226F7">
      <w:pPr>
        <w:pStyle w:val="Heading1"/>
      </w:pPr>
      <w:r>
        <w:t>Question 3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315"/>
        <w:gridCol w:w="5760"/>
      </w:tblGrid>
      <w:tr w:rsidR="00325EB5" w14:paraId="049FE8D7" w14:textId="77777777" w:rsidTr="00DE00D3">
        <w:trPr>
          <w:trHeight w:val="332"/>
        </w:trPr>
        <w:tc>
          <w:tcPr>
            <w:tcW w:w="4315" w:type="dxa"/>
            <w:vMerge w:val="restart"/>
          </w:tcPr>
          <w:p w14:paraId="56468E8A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ttsum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nums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sum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):</w:t>
            </w:r>
          </w:p>
          <w:p w14:paraId="6BD73160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table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dict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</w:t>
            </w:r>
          </w:p>
          <w:p w14:paraId="1DE00C23" w14:textId="7A41EF06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arr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[]</w:t>
            </w:r>
          </w:p>
          <w:p w14:paraId="373E5DDA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for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i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325EB5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(nums)): </w:t>
            </w:r>
          </w:p>
          <w:p w14:paraId="6EA34471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if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nums[i]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not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table:</w:t>
            </w:r>
          </w:p>
          <w:p w14:paraId="08859180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table[nums[i]]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[i]</w:t>
            </w:r>
          </w:p>
          <w:p w14:paraId="072B8517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else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:</w:t>
            </w:r>
          </w:p>
          <w:p w14:paraId="5E6EFBB7" w14:textId="2BA824C0" w:rsidR="00325EB5" w:rsidRPr="00325EB5" w:rsidRDefault="00325EB5" w:rsidP="00DD76C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table[nums[i]]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[i]</w:t>
            </w:r>
          </w:p>
          <w:p w14:paraId="62BB9217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50E06ACD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for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i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325EB5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(nums)):</w:t>
            </w:r>
          </w:p>
          <w:p w14:paraId="4C6E0A45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sub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sum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nums[i]</w:t>
            </w:r>
          </w:p>
          <w:p w14:paraId="348CE411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if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sub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table:</w:t>
            </w:r>
          </w:p>
          <w:p w14:paraId="1C162257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for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s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table[sub]:</w:t>
            </w:r>
          </w:p>
          <w:p w14:paraId="183025FF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if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s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&gt;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i:</w:t>
            </w:r>
          </w:p>
          <w:p w14:paraId="0A2E5892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    arr.</w:t>
            </w:r>
            <w:r w:rsidRPr="00325EB5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append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([i, s])</w:t>
            </w:r>
          </w:p>
          <w:p w14:paraId="2F087D9B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73C76F5C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for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i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325EB5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(nums)):</w:t>
            </w:r>
          </w:p>
          <w:p w14:paraId="45080446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sub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sum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nums[i]</w:t>
            </w:r>
          </w:p>
          <w:p w14:paraId="5F98C1FA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for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j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(i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325EB5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(nums)):</w:t>
            </w:r>
          </w:p>
          <w:p w14:paraId="025677C7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sub2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sub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nums[j]</w:t>
            </w:r>
          </w:p>
          <w:p w14:paraId="4A3DCC9B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if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sub2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table:</w:t>
            </w:r>
          </w:p>
          <w:p w14:paraId="3FDF42CF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  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for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s </w:t>
            </w:r>
            <w:r w:rsidRPr="00325EB5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table[sub2]:</w:t>
            </w:r>
          </w:p>
          <w:p w14:paraId="7312CA46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    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if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s </w:t>
            </w:r>
            <w:r w:rsidRPr="00325EB5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&gt;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j:</w:t>
            </w:r>
          </w:p>
          <w:p w14:paraId="32E6DFC8" w14:textId="77777777" w:rsidR="00325EB5" w:rsidRPr="00325EB5" w:rsidRDefault="00325EB5" w:rsidP="00325EB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            arr.</w:t>
            </w:r>
            <w:r w:rsidRPr="00325EB5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append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([i, j, s])</w:t>
            </w:r>
          </w:p>
          <w:p w14:paraId="3D5E08CD" w14:textId="08E045C6" w:rsidR="00325EB5" w:rsidRPr="00337CF8" w:rsidRDefault="00325EB5" w:rsidP="005321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 </w:t>
            </w:r>
            <w:r w:rsidRPr="00325EB5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return</w:t>
            </w:r>
            <w:r w:rsidRPr="00325EB5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arr</w:t>
            </w:r>
          </w:p>
        </w:tc>
        <w:tc>
          <w:tcPr>
            <w:tcW w:w="5760" w:type="dxa"/>
          </w:tcPr>
          <w:p w14:paraId="5B847C42" w14:textId="18990EE6" w:rsidR="00325EB5" w:rsidRDefault="00325EB5" w:rsidP="0053216F"/>
        </w:tc>
      </w:tr>
      <w:tr w:rsidR="00325EB5" w14:paraId="3BA428A1" w14:textId="77777777" w:rsidTr="00354607">
        <w:trPr>
          <w:trHeight w:val="242"/>
        </w:trPr>
        <w:tc>
          <w:tcPr>
            <w:tcW w:w="4315" w:type="dxa"/>
            <w:vMerge/>
          </w:tcPr>
          <w:p w14:paraId="05B43310" w14:textId="77777777" w:rsidR="00325EB5" w:rsidRDefault="00325EB5" w:rsidP="0053216F"/>
        </w:tc>
        <w:tc>
          <w:tcPr>
            <w:tcW w:w="5760" w:type="dxa"/>
          </w:tcPr>
          <w:p w14:paraId="6D178DB4" w14:textId="24394211" w:rsidR="00325EB5" w:rsidRDefault="00E226F7" w:rsidP="0053216F">
            <w:r>
              <w:t>Create dictionary to keep track of the position of the numbers</w:t>
            </w:r>
          </w:p>
        </w:tc>
      </w:tr>
      <w:tr w:rsidR="00325EB5" w14:paraId="41182162" w14:textId="77777777" w:rsidTr="00DE00D3">
        <w:tc>
          <w:tcPr>
            <w:tcW w:w="4315" w:type="dxa"/>
            <w:vMerge/>
          </w:tcPr>
          <w:p w14:paraId="23B7743E" w14:textId="77777777" w:rsidR="00325EB5" w:rsidRDefault="00325EB5" w:rsidP="0053216F"/>
        </w:tc>
        <w:tc>
          <w:tcPr>
            <w:tcW w:w="5760" w:type="dxa"/>
          </w:tcPr>
          <w:p w14:paraId="4FF33A80" w14:textId="3F62854E" w:rsidR="00325EB5" w:rsidRDefault="00E226F7" w:rsidP="0053216F">
            <w:r>
              <w:t>Create array to store all the combinations for the sum</w:t>
            </w:r>
          </w:p>
        </w:tc>
      </w:tr>
      <w:tr w:rsidR="00354607" w14:paraId="6FF42A5B" w14:textId="77777777" w:rsidTr="00354607">
        <w:trPr>
          <w:trHeight w:val="1700"/>
        </w:trPr>
        <w:tc>
          <w:tcPr>
            <w:tcW w:w="4315" w:type="dxa"/>
            <w:vMerge/>
          </w:tcPr>
          <w:p w14:paraId="55C5811F" w14:textId="77777777" w:rsidR="00354607" w:rsidRDefault="00354607" w:rsidP="0053216F"/>
        </w:tc>
        <w:tc>
          <w:tcPr>
            <w:tcW w:w="5760" w:type="dxa"/>
          </w:tcPr>
          <w:p w14:paraId="14F757E8" w14:textId="3C6427B4" w:rsidR="00354607" w:rsidRDefault="00354607" w:rsidP="0053216F">
            <w:r>
              <w:t xml:space="preserve">Loop through the first time to record the position of the numbers in the </w:t>
            </w:r>
            <w:r w:rsidRPr="00B964AE">
              <w:rPr>
                <w:rFonts w:ascii="Courier New" w:hAnsi="Courier New" w:cs="Courier New"/>
              </w:rPr>
              <w:t>table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t>dict</w:t>
            </w:r>
            <w:bookmarkStart w:id="3" w:name="_GoBack"/>
            <w:bookmarkEnd w:id="3"/>
            <w:r>
              <w:t>ionary</w:t>
            </w:r>
          </w:p>
        </w:tc>
      </w:tr>
      <w:tr w:rsidR="00325EB5" w14:paraId="05171FB2" w14:textId="77777777" w:rsidTr="00DE00D3">
        <w:tc>
          <w:tcPr>
            <w:tcW w:w="4315" w:type="dxa"/>
            <w:vMerge/>
          </w:tcPr>
          <w:p w14:paraId="6CFC7DDB" w14:textId="77777777" w:rsidR="00325EB5" w:rsidRDefault="00325EB5" w:rsidP="0053216F"/>
        </w:tc>
        <w:tc>
          <w:tcPr>
            <w:tcW w:w="5760" w:type="dxa"/>
          </w:tcPr>
          <w:p w14:paraId="2D7538F7" w14:textId="53DB2288" w:rsidR="00325EB5" w:rsidRDefault="00B964AE" w:rsidP="0053216F">
            <w:r>
              <w:t>Calculate for every number</w:t>
            </w:r>
          </w:p>
        </w:tc>
      </w:tr>
      <w:tr w:rsidR="00325EB5" w14:paraId="4DC5DC3E" w14:textId="77777777" w:rsidTr="00DE00D3">
        <w:tc>
          <w:tcPr>
            <w:tcW w:w="4315" w:type="dxa"/>
            <w:vMerge/>
          </w:tcPr>
          <w:p w14:paraId="63279979" w14:textId="77777777" w:rsidR="00325EB5" w:rsidRDefault="00325EB5" w:rsidP="0053216F"/>
        </w:tc>
        <w:tc>
          <w:tcPr>
            <w:tcW w:w="5760" w:type="dxa"/>
          </w:tcPr>
          <w:p w14:paraId="01379E70" w14:textId="35ADE96A" w:rsidR="00325EB5" w:rsidRDefault="00B964AE" w:rsidP="0053216F">
            <w:r>
              <w:t>T</w:t>
            </w:r>
            <w:r>
              <w:t>he difference between it and the sum</w:t>
            </w:r>
          </w:p>
        </w:tc>
      </w:tr>
      <w:tr w:rsidR="00325EB5" w14:paraId="5184829D" w14:textId="77777777" w:rsidTr="00DE00D3">
        <w:tc>
          <w:tcPr>
            <w:tcW w:w="4315" w:type="dxa"/>
            <w:vMerge/>
          </w:tcPr>
          <w:p w14:paraId="3A9F2126" w14:textId="77777777" w:rsidR="00325EB5" w:rsidRDefault="00325EB5" w:rsidP="0053216F"/>
        </w:tc>
        <w:tc>
          <w:tcPr>
            <w:tcW w:w="5760" w:type="dxa"/>
          </w:tcPr>
          <w:p w14:paraId="05C77FF5" w14:textId="158A90BB" w:rsidR="00325EB5" w:rsidRDefault="00DE00D3" w:rsidP="0053216F">
            <w:r>
              <w:t>Check i</w:t>
            </w:r>
            <w:r w:rsidR="00B964AE">
              <w:t xml:space="preserve">f the difference exists in the </w:t>
            </w:r>
            <w:r w:rsidR="00B964AE" w:rsidRPr="00B964AE">
              <w:rPr>
                <w:rFonts w:ascii="Courier New" w:hAnsi="Courier New" w:cs="Courier New"/>
              </w:rPr>
              <w:t>table</w:t>
            </w:r>
            <w:r w:rsidR="00B964AE">
              <w:rPr>
                <w:rFonts w:ascii="Courier New" w:hAnsi="Courier New" w:cs="Courier New"/>
              </w:rPr>
              <w:t xml:space="preserve"> </w:t>
            </w:r>
            <w:r w:rsidR="00B964AE">
              <w:t>dictionary</w:t>
            </w:r>
          </w:p>
        </w:tc>
      </w:tr>
      <w:tr w:rsidR="00817FC0" w14:paraId="7E73A999" w14:textId="77777777" w:rsidTr="00817FC0">
        <w:trPr>
          <w:trHeight w:val="980"/>
        </w:trPr>
        <w:tc>
          <w:tcPr>
            <w:tcW w:w="4315" w:type="dxa"/>
            <w:vMerge/>
          </w:tcPr>
          <w:p w14:paraId="6393AC1B" w14:textId="77777777" w:rsidR="00817FC0" w:rsidRDefault="00817FC0" w:rsidP="0053216F"/>
        </w:tc>
        <w:tc>
          <w:tcPr>
            <w:tcW w:w="5760" w:type="dxa"/>
          </w:tcPr>
          <w:p w14:paraId="4720448A" w14:textId="0959F7B8" w:rsidR="00817FC0" w:rsidRDefault="00817FC0" w:rsidP="0053216F">
            <w:r>
              <w:t xml:space="preserve">Get all the positions </w:t>
            </w:r>
            <w:r>
              <w:rPr>
                <w:rFonts w:ascii="Courier New" w:hAnsi="Courier New" w:cs="Courier New"/>
              </w:rPr>
              <w:t>s</w:t>
            </w:r>
            <w:r>
              <w:t xml:space="preserve"> of that “difference” number, pair it with current position </w:t>
            </w:r>
            <w:r>
              <w:rPr>
                <w:rFonts w:ascii="Courier New" w:hAnsi="Courier New" w:cs="Courier New"/>
              </w:rPr>
              <w:t xml:space="preserve">i </w:t>
            </w:r>
            <w:r>
              <w:t xml:space="preserve">and store it in </w:t>
            </w:r>
            <w:r>
              <w:rPr>
                <w:rFonts w:ascii="Courier New" w:hAnsi="Courier New" w:cs="Courier New"/>
              </w:rPr>
              <w:t xml:space="preserve">arr </w:t>
            </w:r>
            <w:r>
              <w:t>array.</w:t>
            </w:r>
          </w:p>
          <w:p w14:paraId="333E774E" w14:textId="48F46807" w:rsidR="00817FC0" w:rsidRDefault="00817FC0" w:rsidP="0053216F">
            <w:r>
              <w:t>The position</w:t>
            </w:r>
            <w:r>
              <w:rPr>
                <w:rFonts w:ascii="Courier New" w:hAnsi="Courier New" w:cs="Courier New"/>
              </w:rPr>
              <w:t xml:space="preserve"> s</w:t>
            </w:r>
            <w:r>
              <w:t xml:space="preserve"> should be greater than </w:t>
            </w:r>
            <w:r>
              <w:rPr>
                <w:rFonts w:ascii="Courier New" w:hAnsi="Courier New" w:cs="Courier New"/>
              </w:rPr>
              <w:t>i</w:t>
            </w:r>
            <w:r>
              <w:t xml:space="preserve"> to prevent overlaps.</w:t>
            </w:r>
          </w:p>
        </w:tc>
      </w:tr>
      <w:tr w:rsidR="00337CF8" w14:paraId="01244F8B" w14:textId="77777777" w:rsidTr="00DE00D3">
        <w:trPr>
          <w:trHeight w:val="260"/>
        </w:trPr>
        <w:tc>
          <w:tcPr>
            <w:tcW w:w="4315" w:type="dxa"/>
            <w:vMerge/>
          </w:tcPr>
          <w:p w14:paraId="3AA49F6D" w14:textId="77777777" w:rsidR="00337CF8" w:rsidRDefault="00337CF8" w:rsidP="00337CF8"/>
        </w:tc>
        <w:tc>
          <w:tcPr>
            <w:tcW w:w="5760" w:type="dxa"/>
          </w:tcPr>
          <w:p w14:paraId="5884FE80" w14:textId="1C6891D7" w:rsidR="00337CF8" w:rsidRDefault="00337CF8" w:rsidP="00337CF8">
            <w:r>
              <w:t>Calculate for every number</w:t>
            </w:r>
            <w:r w:rsidR="004E0DB2">
              <w:t>,</w:t>
            </w:r>
          </w:p>
        </w:tc>
      </w:tr>
      <w:tr w:rsidR="00337CF8" w14:paraId="5D37D12F" w14:textId="77777777" w:rsidTr="00DE00D3">
        <w:trPr>
          <w:trHeight w:val="260"/>
        </w:trPr>
        <w:tc>
          <w:tcPr>
            <w:tcW w:w="4315" w:type="dxa"/>
            <w:vMerge/>
          </w:tcPr>
          <w:p w14:paraId="77F776E2" w14:textId="77777777" w:rsidR="00337CF8" w:rsidRDefault="00337CF8" w:rsidP="00337CF8"/>
        </w:tc>
        <w:tc>
          <w:tcPr>
            <w:tcW w:w="5760" w:type="dxa"/>
          </w:tcPr>
          <w:p w14:paraId="6B98BA81" w14:textId="0146C410" w:rsidR="00337CF8" w:rsidRDefault="004E0DB2" w:rsidP="00337CF8">
            <w:r>
              <w:t>t</w:t>
            </w:r>
            <w:r w:rsidR="00337CF8">
              <w:t>he difference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sub</w:t>
            </w:r>
            <w:r w:rsidR="00337CF8">
              <w:t xml:space="preserve"> between it and the sum</w:t>
            </w:r>
            <w:r>
              <w:t>.</w:t>
            </w:r>
          </w:p>
        </w:tc>
      </w:tr>
      <w:tr w:rsidR="00337CF8" w14:paraId="3444D270" w14:textId="77777777" w:rsidTr="00DE00D3">
        <w:tc>
          <w:tcPr>
            <w:tcW w:w="4315" w:type="dxa"/>
            <w:vMerge/>
          </w:tcPr>
          <w:p w14:paraId="6FD30FF7" w14:textId="77777777" w:rsidR="00337CF8" w:rsidRDefault="00337CF8" w:rsidP="00337CF8"/>
        </w:tc>
        <w:tc>
          <w:tcPr>
            <w:tcW w:w="5760" w:type="dxa"/>
          </w:tcPr>
          <w:p w14:paraId="0F185A17" w14:textId="4F4A7AA3" w:rsidR="00337CF8" w:rsidRDefault="00337CF8" w:rsidP="00337CF8">
            <w:r>
              <w:t xml:space="preserve">From the next position </w:t>
            </w:r>
            <w:r w:rsidRPr="00337CF8">
              <w:rPr>
                <w:rFonts w:ascii="Courier New" w:hAnsi="Courier New" w:cs="Courier New"/>
              </w:rPr>
              <w:t>(i+1)</w:t>
            </w:r>
            <w:r>
              <w:t xml:space="preserve"> onwards</w:t>
            </w:r>
          </w:p>
        </w:tc>
      </w:tr>
      <w:tr w:rsidR="00337CF8" w14:paraId="3A9B5FEF" w14:textId="77777777" w:rsidTr="00DE00D3">
        <w:tc>
          <w:tcPr>
            <w:tcW w:w="4315" w:type="dxa"/>
            <w:vMerge/>
          </w:tcPr>
          <w:p w14:paraId="173C4C2A" w14:textId="77777777" w:rsidR="00337CF8" w:rsidRDefault="00337CF8" w:rsidP="00337CF8"/>
        </w:tc>
        <w:tc>
          <w:tcPr>
            <w:tcW w:w="5760" w:type="dxa"/>
          </w:tcPr>
          <w:p w14:paraId="7F42A405" w14:textId="12926E5D" w:rsidR="00337CF8" w:rsidRDefault="00DE00D3" w:rsidP="00337CF8">
            <w:r>
              <w:t>Calculate the difference</w:t>
            </w:r>
            <w:r w:rsidR="004E0DB2">
              <w:t xml:space="preserve">, </w:t>
            </w:r>
            <w:r w:rsidR="004E0DB2">
              <w:rPr>
                <w:rFonts w:ascii="Courier New" w:hAnsi="Courier New" w:cs="Courier New"/>
              </w:rPr>
              <w:t>sub</w:t>
            </w:r>
            <w:r w:rsidR="004E0DB2">
              <w:rPr>
                <w:rFonts w:ascii="Courier New" w:hAnsi="Courier New" w:cs="Courier New"/>
              </w:rPr>
              <w:t>2</w:t>
            </w:r>
            <w:r w:rsidR="004E0DB2">
              <w:t xml:space="preserve">, </w:t>
            </w:r>
            <w:r>
              <w:t xml:space="preserve"> between the</w:t>
            </w:r>
            <w:r w:rsidR="004E0DB2">
              <w:t xml:space="preserve"> difference,</w:t>
            </w:r>
            <w:r>
              <w:t xml:space="preserve"> </w:t>
            </w:r>
            <w:r w:rsidR="004E0DB2">
              <w:rPr>
                <w:rFonts w:ascii="Courier New" w:hAnsi="Courier New" w:cs="Courier New"/>
              </w:rPr>
              <w:t>sub</w:t>
            </w:r>
            <w:r w:rsidR="004E0DB2">
              <w:t xml:space="preserve">, </w:t>
            </w:r>
            <w:r>
              <w:t>and the next number</w:t>
            </w:r>
            <w:r w:rsidR="004E0DB2">
              <w:t xml:space="preserve"> </w:t>
            </w:r>
            <w:r w:rsidR="004E0DB2">
              <w:rPr>
                <w:rFonts w:ascii="Courier New" w:hAnsi="Courier New" w:cs="Courier New"/>
              </w:rPr>
              <w:t>nums[j]</w:t>
            </w:r>
          </w:p>
        </w:tc>
      </w:tr>
      <w:tr w:rsidR="00337CF8" w14:paraId="72947A46" w14:textId="77777777" w:rsidTr="00DE00D3">
        <w:tc>
          <w:tcPr>
            <w:tcW w:w="4315" w:type="dxa"/>
            <w:vMerge/>
          </w:tcPr>
          <w:p w14:paraId="39EB6BDF" w14:textId="77777777" w:rsidR="00337CF8" w:rsidRDefault="00337CF8" w:rsidP="00337CF8"/>
        </w:tc>
        <w:tc>
          <w:tcPr>
            <w:tcW w:w="5760" w:type="dxa"/>
          </w:tcPr>
          <w:p w14:paraId="17960D9A" w14:textId="1B6A3172" w:rsidR="00337CF8" w:rsidRDefault="00DE00D3" w:rsidP="00337CF8">
            <w:r>
              <w:t>Check i</w:t>
            </w:r>
            <w:r>
              <w:t>f the difference</w:t>
            </w:r>
            <w:r w:rsidR="004E0DB2">
              <w:t xml:space="preserve">, </w:t>
            </w:r>
            <w:r w:rsidR="004E0DB2">
              <w:rPr>
                <w:rFonts w:ascii="Courier New" w:hAnsi="Courier New" w:cs="Courier New"/>
              </w:rPr>
              <w:t>sub2</w:t>
            </w:r>
            <w:r w:rsidR="004E0DB2">
              <w:t xml:space="preserve">, </w:t>
            </w:r>
            <w:r>
              <w:t xml:space="preserve">exists in the </w:t>
            </w:r>
            <w:r w:rsidRPr="00B964AE">
              <w:rPr>
                <w:rFonts w:ascii="Courier New" w:hAnsi="Courier New" w:cs="Courier New"/>
              </w:rPr>
              <w:t>table</w:t>
            </w:r>
            <w:r w:rsidRPr="004E0DB2">
              <w:rPr>
                <w:rFonts w:cs="Times New Roman"/>
              </w:rPr>
              <w:t xml:space="preserve"> </w:t>
            </w:r>
            <w:r>
              <w:t>dictionary</w:t>
            </w:r>
          </w:p>
        </w:tc>
      </w:tr>
      <w:tr w:rsidR="00337CF8" w14:paraId="1390CA03" w14:textId="77777777" w:rsidTr="00DE00D3">
        <w:tc>
          <w:tcPr>
            <w:tcW w:w="4315" w:type="dxa"/>
            <w:vMerge/>
          </w:tcPr>
          <w:p w14:paraId="690C2F35" w14:textId="77777777" w:rsidR="00337CF8" w:rsidRDefault="00337CF8" w:rsidP="00337CF8"/>
        </w:tc>
        <w:tc>
          <w:tcPr>
            <w:tcW w:w="5760" w:type="dxa"/>
          </w:tcPr>
          <w:p w14:paraId="24D9FA82" w14:textId="77777777" w:rsidR="00DE00D3" w:rsidRDefault="00DE00D3" w:rsidP="00DE00D3">
            <w:r>
              <w:t xml:space="preserve">Get all the positions </w:t>
            </w:r>
            <w:r>
              <w:rPr>
                <w:rFonts w:ascii="Courier New" w:hAnsi="Courier New" w:cs="Courier New"/>
              </w:rPr>
              <w:t>s</w:t>
            </w:r>
            <w:r>
              <w:t xml:space="preserve"> of that “difference” number, pair it with current position </w:t>
            </w:r>
            <w:r>
              <w:rPr>
                <w:rFonts w:ascii="Courier New" w:hAnsi="Courier New" w:cs="Courier New"/>
              </w:rPr>
              <w:t xml:space="preserve">i </w:t>
            </w:r>
            <w:r>
              <w:t xml:space="preserve">and store it in </w:t>
            </w:r>
            <w:r>
              <w:rPr>
                <w:rFonts w:ascii="Courier New" w:hAnsi="Courier New" w:cs="Courier New"/>
              </w:rPr>
              <w:t xml:space="preserve">arr </w:t>
            </w:r>
            <w:r>
              <w:t>array.</w:t>
            </w:r>
          </w:p>
          <w:p w14:paraId="137BE870" w14:textId="5AAD2FF1" w:rsidR="00337CF8" w:rsidRDefault="00DE00D3" w:rsidP="00DE00D3">
            <w:r>
              <w:t>The position</w:t>
            </w:r>
            <w:r>
              <w:rPr>
                <w:rFonts w:ascii="Courier New" w:hAnsi="Courier New" w:cs="Courier New"/>
              </w:rPr>
              <w:t xml:space="preserve"> s</w:t>
            </w:r>
            <w:r>
              <w:t xml:space="preserve"> should be greater than </w:t>
            </w:r>
            <w:r w:rsidR="004E0DB2">
              <w:rPr>
                <w:rFonts w:ascii="Courier New" w:hAnsi="Courier New" w:cs="Courier New"/>
              </w:rPr>
              <w:t>j</w:t>
            </w:r>
            <w:r>
              <w:t xml:space="preserve"> to prevent overlaps.</w:t>
            </w:r>
          </w:p>
        </w:tc>
      </w:tr>
    </w:tbl>
    <w:p w14:paraId="0B31339C" w14:textId="3555DBA1" w:rsidR="00E226F7" w:rsidRDefault="002B555F" w:rsidP="00E226F7">
      <w:pPr>
        <w:rPr>
          <w:b/>
        </w:rPr>
      </w:pPr>
      <w:r>
        <w:t>Big-O notation for algorithm</w:t>
      </w:r>
      <w:r w:rsidR="00E226F7">
        <w:t xml:space="preserve">: </w:t>
      </w:r>
      <w:r w:rsidR="00E226F7" w:rsidRPr="00186673">
        <w:rPr>
          <w:b/>
        </w:rPr>
        <w:t>O(n</w:t>
      </w:r>
      <w:r w:rsidR="00337CF8" w:rsidRPr="00337CF8">
        <w:rPr>
          <w:b/>
          <w:vertAlign w:val="superscript"/>
        </w:rPr>
        <w:t>3</w:t>
      </w:r>
      <w:r w:rsidR="00E226F7" w:rsidRPr="00186673">
        <w:rPr>
          <w:b/>
        </w:rPr>
        <w:t>)</w:t>
      </w:r>
    </w:p>
    <w:p w14:paraId="7995AA34" w14:textId="68F13738" w:rsidR="00E226F7" w:rsidRDefault="00337CF8" w:rsidP="00E226F7">
      <w:r>
        <w:t xml:space="preserve">The worst case is </w:t>
      </w:r>
      <w:r w:rsidRPr="00186673">
        <w:rPr>
          <w:b/>
        </w:rPr>
        <w:t>O(n</w:t>
      </w:r>
      <w:r w:rsidRPr="00337CF8">
        <w:rPr>
          <w:b/>
          <w:vertAlign w:val="superscript"/>
        </w:rPr>
        <w:t>3</w:t>
      </w:r>
      <w:r w:rsidRPr="00186673">
        <w:rPr>
          <w:b/>
        </w:rPr>
        <w:t>)</w:t>
      </w:r>
      <w:r>
        <w:t xml:space="preserve"> where the size of the array for the</w:t>
      </w:r>
      <w:r w:rsidRPr="00337CF8">
        <w:rPr>
          <w:rFonts w:ascii="Courier New" w:hAnsi="Courier New" w:cs="Courier New"/>
        </w:rPr>
        <w:t xml:space="preserve"> </w:t>
      </w:r>
      <w:r w:rsidRPr="00B964AE">
        <w:rPr>
          <w:rFonts w:ascii="Courier New" w:hAnsi="Courier New" w:cs="Courier New"/>
        </w:rPr>
        <w:t>table</w:t>
      </w:r>
      <w:r>
        <w:t xml:space="preserve"> dictionary entry approaches n. However, it is still more efficient than brute-forcing the combination with 3 nested loops.</w:t>
      </w:r>
    </w:p>
    <w:p w14:paraId="1F875E1A" w14:textId="179961EF" w:rsidR="00361053" w:rsidRDefault="00883D43" w:rsidP="0078621C">
      <w:pPr>
        <w:pStyle w:val="Heading1"/>
      </w:pPr>
      <w:bookmarkStart w:id="4" w:name="_Toc2676194"/>
      <w:r>
        <w:lastRenderedPageBreak/>
        <w:t>Appendix</w:t>
      </w:r>
      <w:bookmarkEnd w:id="4"/>
    </w:p>
    <w:p w14:paraId="59B0564B" w14:textId="7003F181" w:rsidR="00361053" w:rsidRDefault="00361053" w:rsidP="00361053">
      <w:pPr>
        <w:pStyle w:val="Heading2"/>
      </w:pPr>
      <w:r>
        <w:t>Alternative solutions</w:t>
      </w:r>
    </w:p>
    <w:p w14:paraId="6BE4C9C4" w14:textId="06B6A5AC" w:rsidR="00361053" w:rsidRDefault="00361053" w:rsidP="00361053">
      <w:pPr>
        <w:pStyle w:val="Heading3"/>
      </w:pPr>
      <w:r>
        <w:t>Alternative Solution 1</w:t>
      </w:r>
      <w:r w:rsidR="0078621C">
        <w:t xml:space="preserve"> for Question 1</w:t>
      </w:r>
    </w:p>
    <w:p w14:paraId="431D642E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1E46">
        <w:rPr>
          <w:rFonts w:ascii="Consolas" w:eastAsia="Times New Roman" w:hAnsi="Consolas" w:cs="Times New Roman"/>
          <w:color w:val="61AFEF"/>
          <w:sz w:val="21"/>
          <w:szCs w:val="21"/>
        </w:rPr>
        <w:t>r6_loaded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>():</w:t>
      </w:r>
    </w:p>
    <w:p w14:paraId="59991BD7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D1E4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 your code here </w:t>
      </w:r>
    </w:p>
    <w:p w14:paraId="61CDECDB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randPos </w:t>
      </w:r>
      <w:r w:rsidRPr="000D1E4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random.</w:t>
      </w:r>
      <w:r w:rsidRPr="000D1E46">
        <w:rPr>
          <w:rFonts w:ascii="Consolas" w:eastAsia="Times New Roman" w:hAnsi="Consolas" w:cs="Times New Roman"/>
          <w:color w:val="61AFEF"/>
          <w:sz w:val="21"/>
          <w:szCs w:val="21"/>
        </w:rPr>
        <w:t>randint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D1E4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D1E46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4048106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BD69980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D1E46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randPos </w:t>
      </w:r>
      <w:r w:rsidRPr="000D1E46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1E46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2CB8091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D1E46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1E4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341015F1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D1E46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randPos </w:t>
      </w:r>
      <w:r w:rsidRPr="000D1E46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1E46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8267B2A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D1E46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1E46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274FF870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D1E46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randPos </w:t>
      </w:r>
      <w:r w:rsidRPr="000D1E46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1E46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1FAB608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D1E46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1E46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4A262679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D1E46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randPos </w:t>
      </w:r>
      <w:r w:rsidRPr="000D1E46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1E46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49EDA6E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D1E46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1E46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</w:p>
    <w:p w14:paraId="4D2E8C12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D1E46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randPos </w:t>
      </w:r>
      <w:r w:rsidRPr="000D1E46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1E46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DC06DC7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D1E46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1E46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</w:p>
    <w:p w14:paraId="2A40199A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D1E46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else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822E629" w14:textId="77777777" w:rsidR="00361053" w:rsidRPr="000D1E46" w:rsidRDefault="00361053" w:rsidP="00361053">
      <w:pPr>
        <w:shd w:val="clear" w:color="auto" w:fill="282C34"/>
        <w:spacing w:line="285" w:lineRule="atLeast"/>
        <w:ind w:right="5526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D1E46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0D1E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1E46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</w:p>
    <w:p w14:paraId="6DE49C17" w14:textId="77777777" w:rsidR="00361053" w:rsidRDefault="00361053" w:rsidP="00361053">
      <w:pPr>
        <w:spacing w:after="200"/>
      </w:pPr>
    </w:p>
    <w:p w14:paraId="76451F74" w14:textId="516F79E6" w:rsidR="00361053" w:rsidRDefault="00361053" w:rsidP="00361053">
      <w:pPr>
        <w:pStyle w:val="Heading3"/>
      </w:pPr>
      <w:r>
        <w:t>Alternative Solution 2</w:t>
      </w:r>
      <w:r w:rsidR="0078621C">
        <w:t xml:space="preserve"> for Question 1</w:t>
      </w:r>
    </w:p>
    <w:p w14:paraId="54D4A425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random</w:t>
      </w:r>
    </w:p>
    <w:p w14:paraId="7CA9F4C8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F209897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 </w:t>
      </w: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TODO</w:t>
      </w:r>
      <w:r w:rsidRPr="0053216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: fill r6_loaded()</w:t>
      </w:r>
    </w:p>
    <w:p w14:paraId="408A9D1E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3216F">
        <w:rPr>
          <w:rFonts w:ascii="Consolas" w:eastAsia="Times New Roman" w:hAnsi="Consolas" w:cs="Times New Roman"/>
          <w:color w:val="61AFEF"/>
          <w:sz w:val="21"/>
          <w:szCs w:val="21"/>
        </w:rPr>
        <w:t>r6_loaded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>():</w:t>
      </w:r>
    </w:p>
    <w:p w14:paraId="20BA4D96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53216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 your code here </w:t>
      </w:r>
    </w:p>
    <w:p w14:paraId="263F241F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randPos </w:t>
      </w:r>
      <w:r w:rsidRPr="0053216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random.</w:t>
      </w:r>
      <w:r w:rsidRPr="0053216F">
        <w:rPr>
          <w:rFonts w:ascii="Consolas" w:eastAsia="Times New Roman" w:hAnsi="Consolas" w:cs="Times New Roman"/>
          <w:color w:val="61AFEF"/>
          <w:sz w:val="21"/>
          <w:szCs w:val="21"/>
        </w:rPr>
        <w:t>uniform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3216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3216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F598EAE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9C385C0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randPos </w:t>
      </w:r>
      <w:r w:rsidRPr="0053216F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3216F">
        <w:rPr>
          <w:rFonts w:ascii="Consolas" w:eastAsia="Times New Roman" w:hAnsi="Consolas" w:cs="Times New Roman"/>
          <w:color w:val="D19A66"/>
          <w:sz w:val="21"/>
          <w:szCs w:val="21"/>
        </w:rPr>
        <w:t>.50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CEED6BE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3216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61B0EF25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randPos </w:t>
      </w:r>
      <w:r w:rsidRPr="0053216F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3216F">
        <w:rPr>
          <w:rFonts w:ascii="Consolas" w:eastAsia="Times New Roman" w:hAnsi="Consolas" w:cs="Times New Roman"/>
          <w:color w:val="D19A66"/>
          <w:sz w:val="21"/>
          <w:szCs w:val="21"/>
        </w:rPr>
        <w:t>.40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BD33A27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3216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516AD098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randPos </w:t>
      </w:r>
      <w:r w:rsidRPr="0053216F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3216F">
        <w:rPr>
          <w:rFonts w:ascii="Consolas" w:eastAsia="Times New Roman" w:hAnsi="Consolas" w:cs="Times New Roman"/>
          <w:color w:val="D19A66"/>
          <w:sz w:val="21"/>
          <w:szCs w:val="21"/>
        </w:rPr>
        <w:t>.30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9D13CAD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3216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3B116A14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randPos </w:t>
      </w:r>
      <w:r w:rsidRPr="0053216F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3216F">
        <w:rPr>
          <w:rFonts w:ascii="Consolas" w:eastAsia="Times New Roman" w:hAnsi="Consolas" w:cs="Times New Roman"/>
          <w:color w:val="D19A66"/>
          <w:sz w:val="21"/>
          <w:szCs w:val="21"/>
        </w:rPr>
        <w:t>.20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61F41B5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3216F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</w:p>
    <w:p w14:paraId="18287853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randPos </w:t>
      </w:r>
      <w:r w:rsidRPr="0053216F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3216F">
        <w:rPr>
          <w:rFonts w:ascii="Consolas" w:eastAsia="Times New Roman" w:hAnsi="Consolas" w:cs="Times New Roman"/>
          <w:color w:val="D19A66"/>
          <w:sz w:val="21"/>
          <w:szCs w:val="21"/>
        </w:rPr>
        <w:t>.10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39CCB23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3216F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</w:p>
    <w:p w14:paraId="1129E665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else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F785AA8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53216F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3216F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</w:p>
    <w:p w14:paraId="173A87B8" w14:textId="77777777" w:rsidR="00361053" w:rsidRPr="0053216F" w:rsidRDefault="00361053" w:rsidP="0036105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3216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</w:p>
    <w:p w14:paraId="3B756986" w14:textId="77777777" w:rsidR="00361053" w:rsidRDefault="00361053" w:rsidP="00361053"/>
    <w:p w14:paraId="225DFEB1" w14:textId="0F15F707" w:rsidR="00361053" w:rsidRDefault="00361053" w:rsidP="00361053">
      <w:pPr>
        <w:pStyle w:val="Heading3"/>
      </w:pPr>
      <w:r>
        <w:lastRenderedPageBreak/>
        <w:t>Alternative Solution 3</w:t>
      </w:r>
      <w:r w:rsidR="0078621C">
        <w:t xml:space="preserve"> for Question 1</w:t>
      </w:r>
    </w:p>
    <w:p w14:paraId="0B008AF2" w14:textId="23072ED5" w:rsidR="00361053" w:rsidRDefault="00361053" w:rsidP="00361053">
      <w:proofErr w:type="spellStart"/>
      <w:r>
        <w:t>Cython</w:t>
      </w:r>
      <w:proofErr w:type="spellEnd"/>
      <w:r w:rsidR="0078621C">
        <w:t xml:space="preserve">, a superset of Python, has a function in its </w:t>
      </w:r>
      <w:r w:rsidR="0078621C" w:rsidRPr="0078621C">
        <w:rPr>
          <w:rFonts w:ascii="Courier New" w:hAnsi="Courier New" w:cs="Courier New"/>
        </w:rPr>
        <w:t>random</w:t>
      </w:r>
      <w:r w:rsidR="0078621C">
        <w:t xml:space="preserve"> module namely</w:t>
      </w:r>
      <w:r>
        <w:t xml:space="preserve"> </w:t>
      </w:r>
      <w:r w:rsidRPr="0078621C">
        <w:rPr>
          <w:rFonts w:ascii="Courier New" w:hAnsi="Courier New" w:cs="Courier New"/>
        </w:rPr>
        <w:t>getrandint32</w:t>
      </w:r>
      <w:r w:rsidR="0078621C">
        <w:t xml:space="preserve"> which as time complexity of O(1) which is considerably more efficient than </w:t>
      </w:r>
      <w:r w:rsidR="0078621C">
        <w:rPr>
          <w:rFonts w:ascii="Courier New" w:hAnsi="Courier New" w:cs="Courier New"/>
        </w:rPr>
        <w:t>randInt</w:t>
      </w:r>
      <w:r w:rsidR="0078621C">
        <w:t xml:space="preserve"> </w:t>
      </w:r>
      <w:r w:rsidR="0078621C">
        <w:t>in current Python version which as time complexity of O(log n)</w:t>
      </w:r>
    </w:p>
    <w:p w14:paraId="6254D7B9" w14:textId="62B3AD7C" w:rsidR="00361053" w:rsidRDefault="00361053" w:rsidP="00361053"/>
    <w:p w14:paraId="60AFA87D" w14:textId="659C548E" w:rsidR="00800670" w:rsidRDefault="00800670" w:rsidP="00800670">
      <w:pPr>
        <w:pStyle w:val="Heading3"/>
      </w:pPr>
      <w:r>
        <w:t>Alternative Solution</w:t>
      </w:r>
      <w:r w:rsidR="0078621C">
        <w:t xml:space="preserve"> for Question 3</w:t>
      </w:r>
      <w:r>
        <w:t>: The naïve way</w:t>
      </w:r>
    </w:p>
    <w:p w14:paraId="3964A7C0" w14:textId="5331DC7E" w:rsidR="0078621C" w:rsidRPr="0078621C" w:rsidRDefault="0078621C" w:rsidP="0078621C">
      <w:r>
        <w:t>Loop in a loop in a loop to brute-force all the possible combination for the sum.</w:t>
      </w:r>
    </w:p>
    <w:p w14:paraId="4DDFB321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67477">
        <w:rPr>
          <w:rFonts w:ascii="Consolas" w:eastAsia="Times New Roman" w:hAnsi="Consolas" w:cs="Times New Roman"/>
          <w:color w:val="61AFEF"/>
          <w:sz w:val="21"/>
          <w:szCs w:val="21"/>
        </w:rPr>
        <w:t>ttsum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6747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nums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6747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t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9E7CC29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56747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your code here</w:t>
      </w:r>
    </w:p>
    <w:p w14:paraId="6C900C32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arr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[]</w:t>
      </w:r>
    </w:p>
    <w:p w14:paraId="6D30C90E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39E17B3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5674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 </w:t>
      </w:r>
      <w:r w:rsidRPr="0056747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(nums)):</w:t>
      </w:r>
    </w:p>
    <w:p w14:paraId="62FFDA02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5674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 </w:t>
      </w:r>
      <w:r w:rsidRPr="0056747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(f,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(nums)):</w:t>
      </w:r>
    </w:p>
    <w:p w14:paraId="0C5B7079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</w:t>
      </w:r>
      <w:r w:rsidRPr="005674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nums[f]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nums[s]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t:</w:t>
      </w:r>
    </w:p>
    <w:p w14:paraId="2AF67B18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5674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s:</w:t>
      </w:r>
    </w:p>
    <w:p w14:paraId="4CDD16D8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arr.</w:t>
      </w:r>
      <w:r w:rsidRPr="0056747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([</w:t>
      </w:r>
      <w:proofErr w:type="spellStart"/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f,s</w:t>
      </w:r>
      <w:proofErr w:type="spellEnd"/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14:paraId="58C22F1D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C9652CA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5674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 </w:t>
      </w:r>
      <w:r w:rsidRPr="0056747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(nums)):</w:t>
      </w:r>
    </w:p>
    <w:p w14:paraId="1DF2CE66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5674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 </w:t>
      </w:r>
      <w:r w:rsidRPr="0056747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(f,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(nums)):</w:t>
      </w:r>
    </w:p>
    <w:p w14:paraId="06E4EFAE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</w:t>
      </w:r>
      <w:r w:rsidRPr="005674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trd</w:t>
      </w:r>
      <w:proofErr w:type="spellEnd"/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6747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(s,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(nums)):</w:t>
      </w:r>
    </w:p>
    <w:p w14:paraId="17CBAAC6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5674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nums[f]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nums[s]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nums[</w:t>
      </w:r>
      <w:proofErr w:type="spellStart"/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trd</w:t>
      </w:r>
      <w:proofErr w:type="spellEnd"/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t:</w:t>
      </w:r>
    </w:p>
    <w:p w14:paraId="7B63291F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</w:t>
      </w:r>
      <w:r w:rsidRPr="005674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 </w:t>
      </w:r>
      <w:r w:rsidRPr="00567477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trd</w:t>
      </w:r>
      <w:proofErr w:type="spellEnd"/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62D7722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arr.</w:t>
      </w:r>
      <w:r w:rsidRPr="0056747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([</w:t>
      </w:r>
      <w:proofErr w:type="spellStart"/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f,s,trd</w:t>
      </w:r>
      <w:proofErr w:type="spellEnd"/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14:paraId="39402A58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56747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print(arr)</w:t>
      </w:r>
    </w:p>
    <w:p w14:paraId="6DA54762" w14:textId="77777777" w:rsidR="00800670" w:rsidRPr="00567477" w:rsidRDefault="00800670" w:rsidP="0080067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5674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56747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arr</w:t>
      </w:r>
    </w:p>
    <w:p w14:paraId="78B07D80" w14:textId="77777777" w:rsidR="00800670" w:rsidRDefault="00800670" w:rsidP="00800670">
      <w:pPr>
        <w:spacing w:after="200"/>
      </w:pPr>
    </w:p>
    <w:p w14:paraId="25CB7DEE" w14:textId="0DF977E3" w:rsidR="00800670" w:rsidRDefault="00800670" w:rsidP="00800670">
      <w:pPr>
        <w:spacing w:after="200"/>
      </w:pPr>
    </w:p>
    <w:sectPr w:rsidR="00800670" w:rsidSect="00DF027C">
      <w:headerReference w:type="default" r:id="rId13"/>
      <w:footerReference w:type="default" r:id="rId1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AFE33" w14:textId="77777777" w:rsidR="004F2A2F" w:rsidRDefault="004F2A2F">
      <w:r>
        <w:separator/>
      </w:r>
    </w:p>
    <w:p w14:paraId="53E6D0A7" w14:textId="77777777" w:rsidR="004F2A2F" w:rsidRDefault="004F2A2F"/>
  </w:endnote>
  <w:endnote w:type="continuationSeparator" w:id="0">
    <w:p w14:paraId="123ED69F" w14:textId="77777777" w:rsidR="004F2A2F" w:rsidRDefault="004F2A2F">
      <w:r>
        <w:continuationSeparator/>
      </w:r>
    </w:p>
    <w:p w14:paraId="0FBC4C95" w14:textId="77777777" w:rsidR="004F2A2F" w:rsidRDefault="004F2A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8CDCA" w14:textId="77777777" w:rsidR="00420B1E" w:rsidRDefault="00420B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4BA3FC" w14:textId="77777777" w:rsidR="00420B1E" w:rsidRDefault="00420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95F7D" w14:textId="77777777" w:rsidR="004F2A2F" w:rsidRDefault="004F2A2F">
      <w:r>
        <w:separator/>
      </w:r>
    </w:p>
    <w:p w14:paraId="7BC0F6FA" w14:textId="77777777" w:rsidR="004F2A2F" w:rsidRDefault="004F2A2F"/>
  </w:footnote>
  <w:footnote w:type="continuationSeparator" w:id="0">
    <w:p w14:paraId="24F82FD2" w14:textId="77777777" w:rsidR="004F2A2F" w:rsidRDefault="004F2A2F">
      <w:r>
        <w:continuationSeparator/>
      </w:r>
    </w:p>
    <w:p w14:paraId="604F5A90" w14:textId="77777777" w:rsidR="004F2A2F" w:rsidRDefault="004F2A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420B1E" w14:paraId="47F7941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946B0C1" w14:textId="77777777" w:rsidR="00420B1E" w:rsidRDefault="00420B1E">
          <w:pPr>
            <w:pStyle w:val="Header"/>
          </w:pPr>
        </w:p>
      </w:tc>
    </w:tr>
  </w:tbl>
  <w:p w14:paraId="7FF8DDC4" w14:textId="77777777" w:rsidR="00420B1E" w:rsidRDefault="00420B1E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E5"/>
    <w:rsid w:val="0002482E"/>
    <w:rsid w:val="00050324"/>
    <w:rsid w:val="00057E6B"/>
    <w:rsid w:val="000A0150"/>
    <w:rsid w:val="000D1E46"/>
    <w:rsid w:val="000E63C9"/>
    <w:rsid w:val="00120409"/>
    <w:rsid w:val="00130E9D"/>
    <w:rsid w:val="00137A70"/>
    <w:rsid w:val="00150A6D"/>
    <w:rsid w:val="00174589"/>
    <w:rsid w:val="00185B35"/>
    <w:rsid w:val="00186673"/>
    <w:rsid w:val="001F2BC8"/>
    <w:rsid w:val="001F5F6B"/>
    <w:rsid w:val="002033A6"/>
    <w:rsid w:val="00243EBC"/>
    <w:rsid w:val="00246A35"/>
    <w:rsid w:val="00284348"/>
    <w:rsid w:val="002B4863"/>
    <w:rsid w:val="002B555F"/>
    <w:rsid w:val="002F51F5"/>
    <w:rsid w:val="00312137"/>
    <w:rsid w:val="00312FE5"/>
    <w:rsid w:val="00325EB5"/>
    <w:rsid w:val="00330359"/>
    <w:rsid w:val="0033762F"/>
    <w:rsid w:val="00337CF8"/>
    <w:rsid w:val="00354607"/>
    <w:rsid w:val="00361053"/>
    <w:rsid w:val="00366C7E"/>
    <w:rsid w:val="00382A9B"/>
    <w:rsid w:val="00384EA3"/>
    <w:rsid w:val="003A39A1"/>
    <w:rsid w:val="003C2191"/>
    <w:rsid w:val="003D3863"/>
    <w:rsid w:val="004110DE"/>
    <w:rsid w:val="00420B1E"/>
    <w:rsid w:val="004315DF"/>
    <w:rsid w:val="0043259D"/>
    <w:rsid w:val="0044085A"/>
    <w:rsid w:val="004B21A5"/>
    <w:rsid w:val="004E0DB2"/>
    <w:rsid w:val="004F2A2F"/>
    <w:rsid w:val="005037F0"/>
    <w:rsid w:val="00516A86"/>
    <w:rsid w:val="005275F6"/>
    <w:rsid w:val="0053216F"/>
    <w:rsid w:val="00567477"/>
    <w:rsid w:val="00572102"/>
    <w:rsid w:val="005A6B40"/>
    <w:rsid w:val="005B1EAC"/>
    <w:rsid w:val="005F1BB0"/>
    <w:rsid w:val="00616540"/>
    <w:rsid w:val="00634A9F"/>
    <w:rsid w:val="00656C4D"/>
    <w:rsid w:val="006B344C"/>
    <w:rsid w:val="006E5716"/>
    <w:rsid w:val="00724833"/>
    <w:rsid w:val="007302B3"/>
    <w:rsid w:val="00730733"/>
    <w:rsid w:val="00730E3A"/>
    <w:rsid w:val="00736AAF"/>
    <w:rsid w:val="00765B2A"/>
    <w:rsid w:val="00783A34"/>
    <w:rsid w:val="0078621C"/>
    <w:rsid w:val="00796A24"/>
    <w:rsid w:val="00797AAA"/>
    <w:rsid w:val="007B1C4D"/>
    <w:rsid w:val="007C6B52"/>
    <w:rsid w:val="007D16C5"/>
    <w:rsid w:val="00800670"/>
    <w:rsid w:val="00817FC0"/>
    <w:rsid w:val="00862FE4"/>
    <w:rsid w:val="0086389A"/>
    <w:rsid w:val="0087605E"/>
    <w:rsid w:val="00883D43"/>
    <w:rsid w:val="008B1FEE"/>
    <w:rsid w:val="00903C32"/>
    <w:rsid w:val="00916B16"/>
    <w:rsid w:val="009173B9"/>
    <w:rsid w:val="0093335D"/>
    <w:rsid w:val="0093613E"/>
    <w:rsid w:val="00943026"/>
    <w:rsid w:val="00945ED4"/>
    <w:rsid w:val="00966B81"/>
    <w:rsid w:val="009C7720"/>
    <w:rsid w:val="00A23AFA"/>
    <w:rsid w:val="00A31B3E"/>
    <w:rsid w:val="00A336DA"/>
    <w:rsid w:val="00A532F3"/>
    <w:rsid w:val="00A8489E"/>
    <w:rsid w:val="00AC29F3"/>
    <w:rsid w:val="00B231E5"/>
    <w:rsid w:val="00B964AE"/>
    <w:rsid w:val="00C02B87"/>
    <w:rsid w:val="00C4086D"/>
    <w:rsid w:val="00C55361"/>
    <w:rsid w:val="00CA1896"/>
    <w:rsid w:val="00CA45E9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143F"/>
    <w:rsid w:val="00D86945"/>
    <w:rsid w:val="00D90290"/>
    <w:rsid w:val="00DC14D7"/>
    <w:rsid w:val="00DC7D61"/>
    <w:rsid w:val="00DD152F"/>
    <w:rsid w:val="00DD76CD"/>
    <w:rsid w:val="00DE00D3"/>
    <w:rsid w:val="00DE213F"/>
    <w:rsid w:val="00DF027C"/>
    <w:rsid w:val="00E00A32"/>
    <w:rsid w:val="00E226F7"/>
    <w:rsid w:val="00E22ACD"/>
    <w:rsid w:val="00E620B0"/>
    <w:rsid w:val="00E6671E"/>
    <w:rsid w:val="00E81B40"/>
    <w:rsid w:val="00EF555B"/>
    <w:rsid w:val="00F027BB"/>
    <w:rsid w:val="00F11DCF"/>
    <w:rsid w:val="00F162EA"/>
    <w:rsid w:val="00F253EA"/>
    <w:rsid w:val="00F52D27"/>
    <w:rsid w:val="00F83527"/>
    <w:rsid w:val="00F90527"/>
    <w:rsid w:val="00FD583F"/>
    <w:rsid w:val="00FD7488"/>
    <w:rsid w:val="00FE171F"/>
    <w:rsid w:val="00FF16B4"/>
    <w:rsid w:val="00FF3F9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830D8"/>
  <w15:docId w15:val="{6DA17924-1750-4204-B92A-AB03F764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673"/>
    <w:pPr>
      <w:spacing w:after="0"/>
    </w:pPr>
    <w:rPr>
      <w:rFonts w:ascii="Times New Roman" w:eastAsiaTheme="minorEastAsia" w:hAnsi="Times New Roman"/>
      <w:color w:val="0F0D29" w:themeColor="text1"/>
      <w:sz w:val="22"/>
      <w:szCs w:val="22"/>
    </w:rPr>
  </w:style>
  <w:style w:type="paragraph" w:styleId="Heading1">
    <w:name w:val="heading 1"/>
    <w:basedOn w:val="Normal"/>
    <w:link w:val="Heading1Char"/>
    <w:uiPriority w:val="4"/>
    <w:qFormat/>
    <w:rsid w:val="00E226F7"/>
    <w:pPr>
      <w:keepNext/>
      <w:spacing w:before="240" w:after="60"/>
      <w:outlineLvl w:val="0"/>
    </w:pPr>
    <w:rPr>
      <w:rFonts w:asciiTheme="majorHAnsi" w:eastAsiaTheme="majorEastAsia" w:hAnsiTheme="majorHAnsi" w:cstheme="majorBidi"/>
      <w:kern w:val="2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E226F7"/>
    <w:pPr>
      <w:keepNext/>
      <w:spacing w:after="240" w:line="240" w:lineRule="auto"/>
      <w:outlineLvl w:val="1"/>
    </w:pPr>
    <w:rPr>
      <w:rFonts w:ascii="Arial" w:eastAsiaTheme="majorEastAsia" w:hAnsi="Arial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E226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796A24"/>
    <w:pPr>
      <w:spacing w:after="200" w:line="240" w:lineRule="auto"/>
    </w:pPr>
    <w:rPr>
      <w:rFonts w:asciiTheme="majorHAnsi" w:eastAsiaTheme="majorEastAsia" w:hAnsiTheme="majorHAnsi" w:cstheme="majorBidi"/>
      <w:bCs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96A24"/>
    <w:rPr>
      <w:rFonts w:asciiTheme="majorHAnsi" w:eastAsiaTheme="majorEastAsia" w:hAnsiTheme="majorHAnsi" w:cstheme="majorBidi"/>
      <w:b/>
      <w:bCs/>
      <w:color w:val="082A75" w:themeColor="text2"/>
      <w:sz w:val="56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E226F7"/>
    <w:rPr>
      <w:rFonts w:asciiTheme="majorHAnsi" w:eastAsiaTheme="majorEastAsia" w:hAnsiTheme="majorHAnsi" w:cstheme="majorBidi"/>
      <w:color w:val="0F0D29" w:themeColor="text1"/>
      <w:kern w:val="28"/>
      <w:sz w:val="40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E226F7"/>
    <w:rPr>
      <w:rFonts w:ascii="Arial" w:eastAsiaTheme="majorEastAsia" w:hAnsi="Arial" w:cstheme="majorBidi"/>
      <w:color w:val="0F0D29" w:themeColor="text1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55361"/>
    <w:pPr>
      <w:keepLines/>
      <w:spacing w:after="0" w:line="259" w:lineRule="auto"/>
      <w:outlineLvl w:val="9"/>
    </w:pPr>
    <w:rPr>
      <w:b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553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5361"/>
    <w:rPr>
      <w:color w:val="3592C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45E9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5"/>
    <w:rsid w:val="00E226F7"/>
    <w:rPr>
      <w:rFonts w:asciiTheme="majorHAnsi" w:eastAsiaTheme="majorEastAsia" w:hAnsiTheme="majorHAnsi" w:cstheme="majorBidi"/>
      <w:color w:val="012639" w:themeColor="accent1" w:themeShade="7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D7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sisfun.com/pascals-triangle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29461787/what-is-big-o-runtime-of-the-standard-random-number-generator-in-python-wor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wei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A5BEC0E71347FE96A7514CBB40E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8BDD7-4F85-4BBE-9A60-C510A9439C44}"/>
      </w:docPartPr>
      <w:docPartBody>
        <w:p w:rsidR="00000000" w:rsidRDefault="003B6B6F">
          <w:pPr>
            <w:pStyle w:val="75A5BEC0E71347FE96A7514CBB40E88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5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9C5E9B296FBC413E8393355FB4D9A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661D3-F9A4-4E81-8827-A19E396155E6}"/>
      </w:docPartPr>
      <w:docPartBody>
        <w:p w:rsidR="00000000" w:rsidRDefault="003B6B6F">
          <w:pPr>
            <w:pStyle w:val="9C5E9B296FBC413E8393355FB4D9A163"/>
          </w:pPr>
          <w:r>
            <w:t>COMPANY NAME</w:t>
          </w:r>
        </w:p>
      </w:docPartBody>
    </w:docPart>
    <w:docPart>
      <w:docPartPr>
        <w:name w:val="DF6A63E400C948F18D6E01067F978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84C27-351A-4610-AC15-4B23E43976C8}"/>
      </w:docPartPr>
      <w:docPartBody>
        <w:p w:rsidR="00000000" w:rsidRDefault="003B6B6F">
          <w:pPr>
            <w:pStyle w:val="DF6A63E400C948F18D6E01067F9784B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6F"/>
    <w:rsid w:val="003B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75A5BEC0E71347FE96A7514CBB40E880">
    <w:name w:val="75A5BEC0E71347FE96A7514CBB40E880"/>
  </w:style>
  <w:style w:type="paragraph" w:customStyle="1" w:styleId="9C5E9B296FBC413E8393355FB4D9A163">
    <w:name w:val="9C5E9B296FBC413E8393355FB4D9A163"/>
  </w:style>
  <w:style w:type="paragraph" w:customStyle="1" w:styleId="DF6A63E400C948F18D6E01067F9784B9">
    <w:name w:val="DF6A63E400C948F18D6E01067F9784B9"/>
  </w:style>
  <w:style w:type="paragraph" w:customStyle="1" w:styleId="D53D4EB356824F45B575ABDCD49BF636">
    <w:name w:val="D53D4EB356824F45B575ABDCD49BF636"/>
  </w:style>
  <w:style w:type="paragraph" w:customStyle="1" w:styleId="6013690302AE43F78B0E641CF662A5A6">
    <w:name w:val="6013690302AE43F78B0E641CF662A5A6"/>
  </w:style>
  <w:style w:type="paragraph" w:customStyle="1" w:styleId="B4E572601BE94134BF65ADB319423156">
    <w:name w:val="B4E572601BE94134BF65ADB319423156"/>
  </w:style>
  <w:style w:type="paragraph" w:customStyle="1" w:styleId="1307A32BEA5A4510BA39D7C1FB4D94C0">
    <w:name w:val="1307A32BEA5A4510BA39D7C1FB4D94C0"/>
  </w:style>
  <w:style w:type="paragraph" w:customStyle="1" w:styleId="250190E95F0C47BEB666C47E8B4B4632">
    <w:name w:val="250190E95F0C47BEB666C47E8B4B4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Wei Minn (G5)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F8215-9BD3-4ECB-8C0B-0BF54422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495</TotalTime>
  <Pages>5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Minn</dc:creator>
  <cp:keywords/>
  <cp:lastModifiedBy>Wei Minn</cp:lastModifiedBy>
  <cp:revision>14</cp:revision>
  <cp:lastPrinted>2006-08-01T17:47:00Z</cp:lastPrinted>
  <dcterms:created xsi:type="dcterms:W3CDTF">2019-03-05T02:19:00Z</dcterms:created>
  <dcterms:modified xsi:type="dcterms:W3CDTF">2019-03-05T15:20:00Z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